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29AA9" w14:textId="77777777" w:rsidR="0098270E" w:rsidRDefault="0098270E" w:rsidP="0098270E">
      <w:pPr>
        <w:pStyle w:val="a8"/>
        <w:ind w:firstLineChars="0" w:firstLine="0"/>
      </w:pPr>
    </w:p>
    <w:p w14:paraId="79E4266C" w14:textId="77777777" w:rsidR="0098270E" w:rsidRDefault="0098270E" w:rsidP="0098270E">
      <w:pPr>
        <w:pStyle w:val="a8"/>
        <w:ind w:firstLineChars="0" w:firstLine="0"/>
      </w:pPr>
    </w:p>
    <w:p w14:paraId="40A3060E" w14:textId="77777777" w:rsidR="0065286F" w:rsidRDefault="0098270E" w:rsidP="00761750">
      <w:pPr>
        <w:pStyle w:val="a8"/>
        <w:spacing w:line="240" w:lineRule="auto"/>
        <w:ind w:firstLineChars="0" w:firstLine="0"/>
      </w:pPr>
      <w:r>
        <w:rPr>
          <w:rFonts w:hint="eastAsia"/>
          <w:noProof/>
        </w:rPr>
        <w:drawing>
          <wp:inline distT="0" distB="0" distL="0" distR="0" wp14:anchorId="2247082D" wp14:editId="1A115A5A">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492C14A3" w14:textId="77777777" w:rsidR="0098270E" w:rsidRDefault="0098270E" w:rsidP="0098270E">
      <w:pPr>
        <w:pStyle w:val="a8"/>
        <w:ind w:firstLineChars="0" w:firstLine="0"/>
      </w:pPr>
    </w:p>
    <w:p w14:paraId="3B208AFB" w14:textId="77777777" w:rsidR="0098270E" w:rsidRDefault="0098270E" w:rsidP="0098270E">
      <w:pPr>
        <w:pStyle w:val="a8"/>
        <w:ind w:firstLineChars="0" w:firstLine="0"/>
      </w:pPr>
    </w:p>
    <w:p w14:paraId="6A8089E3" w14:textId="77777777" w:rsidR="0098270E" w:rsidRDefault="0098270E" w:rsidP="0098270E">
      <w:pPr>
        <w:pStyle w:val="a8"/>
        <w:ind w:firstLineChars="0" w:firstLine="0"/>
      </w:pPr>
    </w:p>
    <w:p w14:paraId="6036A6F9" w14:textId="77777777" w:rsidR="0098270E" w:rsidRDefault="00A5405E" w:rsidP="00A5405E">
      <w:pPr>
        <w:pStyle w:val="af7"/>
      </w:pPr>
      <w:commentRangeStart w:id="0"/>
      <w:r w:rsidRPr="00C27760">
        <w:t>本科毕业论文（设计）</w:t>
      </w:r>
      <w:commentRangeEnd w:id="0"/>
      <w:r>
        <w:rPr>
          <w:rStyle w:val="afb"/>
        </w:rPr>
        <w:commentReference w:id="0"/>
      </w:r>
    </w:p>
    <w:p w14:paraId="2BB092AC" w14:textId="77777777" w:rsidR="00A5405E" w:rsidRPr="00A5405E" w:rsidRDefault="00A5405E" w:rsidP="00A5405E"/>
    <w:p w14:paraId="2FF79FC3" w14:textId="77777777" w:rsidR="0098270E" w:rsidRPr="00A5405E" w:rsidRDefault="00A45548" w:rsidP="0098270E">
      <w:pPr>
        <w:pStyle w:val="af7"/>
      </w:pPr>
      <w:r>
        <w:t>需求规格说明书</w:t>
      </w:r>
    </w:p>
    <w:p w14:paraId="49B8B60F" w14:textId="77777777" w:rsidR="0098270E" w:rsidRDefault="0098270E" w:rsidP="0098270E"/>
    <w:p w14:paraId="4E2D3C75" w14:textId="77777777" w:rsidR="0098270E" w:rsidRPr="0098270E" w:rsidRDefault="0098270E" w:rsidP="0098270E"/>
    <w:p w14:paraId="38753AA2" w14:textId="77777777" w:rsidR="0098270E" w:rsidRDefault="0098270E" w:rsidP="0098270E">
      <w:pPr>
        <w:pStyle w:val="a8"/>
        <w:ind w:firstLineChars="0" w:firstLine="0"/>
      </w:pPr>
    </w:p>
    <w:tbl>
      <w:tblPr>
        <w:tblW w:w="0" w:type="auto"/>
        <w:jc w:val="center"/>
        <w:tblLook w:val="01E0" w:firstRow="1" w:lastRow="1" w:firstColumn="1" w:lastColumn="1" w:noHBand="0" w:noVBand="0"/>
      </w:tblPr>
      <w:tblGrid>
        <w:gridCol w:w="1838"/>
        <w:gridCol w:w="4536"/>
      </w:tblGrid>
      <w:tr w:rsidR="0098270E" w:rsidRPr="00DC32D5" w14:paraId="6C174492" w14:textId="77777777" w:rsidTr="00E40D23">
        <w:trPr>
          <w:trHeight w:val="570"/>
          <w:jc w:val="center"/>
        </w:trPr>
        <w:tc>
          <w:tcPr>
            <w:tcW w:w="1838" w:type="dxa"/>
            <w:vAlign w:val="bottom"/>
          </w:tcPr>
          <w:p w14:paraId="0457226F" w14:textId="77777777" w:rsidR="0098270E" w:rsidRPr="0090013A" w:rsidRDefault="0098270E" w:rsidP="003F2AB6">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1DD0BE0A" w14:textId="77777777" w:rsidR="0098270E" w:rsidRPr="00DC32D5" w:rsidRDefault="00945889" w:rsidP="00246A64">
            <w:pPr>
              <w:jc w:val="center"/>
              <w:rPr>
                <w:rFonts w:eastAsia="楷体_GB2312"/>
                <w:b/>
                <w:bCs/>
                <w:spacing w:val="-20"/>
                <w:sz w:val="30"/>
                <w:szCs w:val="30"/>
              </w:rPr>
            </w:pPr>
            <w:r>
              <w:rPr>
                <w:rFonts w:eastAsia="楷体_GB2312" w:hint="eastAsia"/>
                <w:b/>
                <w:bCs/>
                <w:spacing w:val="-20"/>
                <w:sz w:val="30"/>
                <w:szCs w:val="30"/>
              </w:rPr>
              <w:t>吴光宇</w:t>
            </w:r>
          </w:p>
        </w:tc>
      </w:tr>
      <w:tr w:rsidR="0098270E" w:rsidRPr="00DC32D5" w14:paraId="71F2080A" w14:textId="77777777" w:rsidTr="00E40D23">
        <w:trPr>
          <w:trHeight w:val="570"/>
          <w:jc w:val="center"/>
        </w:trPr>
        <w:tc>
          <w:tcPr>
            <w:tcW w:w="1838" w:type="dxa"/>
            <w:vAlign w:val="bottom"/>
          </w:tcPr>
          <w:p w14:paraId="53AE850E" w14:textId="77777777" w:rsidR="0098270E" w:rsidRDefault="0098270E" w:rsidP="00A5405E">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69335934" w14:textId="77777777" w:rsidR="0098270E" w:rsidRPr="00DC32D5" w:rsidRDefault="00945889" w:rsidP="003F2AB6">
            <w:pPr>
              <w:jc w:val="center"/>
              <w:rPr>
                <w:b/>
                <w:sz w:val="30"/>
                <w:szCs w:val="30"/>
              </w:rPr>
            </w:pPr>
            <w:r>
              <w:rPr>
                <w:rFonts w:hint="eastAsia"/>
                <w:b/>
                <w:sz w:val="30"/>
                <w:szCs w:val="30"/>
              </w:rPr>
              <w:t>2014051016</w:t>
            </w:r>
          </w:p>
        </w:tc>
      </w:tr>
      <w:tr w:rsidR="00A5405E" w:rsidRPr="00DC32D5" w14:paraId="2A14EAEE" w14:textId="77777777" w:rsidTr="00E40D23">
        <w:trPr>
          <w:trHeight w:val="570"/>
          <w:jc w:val="center"/>
        </w:trPr>
        <w:tc>
          <w:tcPr>
            <w:tcW w:w="1838" w:type="dxa"/>
            <w:vAlign w:val="bottom"/>
          </w:tcPr>
          <w:p w14:paraId="6D2B53E7" w14:textId="77777777" w:rsidR="00A5405E" w:rsidRPr="0090013A" w:rsidRDefault="00A5405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323EB0E4" w14:textId="77777777" w:rsidR="00A5405E" w:rsidRPr="00DC32D5" w:rsidRDefault="00246A64" w:rsidP="003F2AB6">
            <w:pPr>
              <w:jc w:val="center"/>
              <w:rPr>
                <w:b/>
                <w:sz w:val="30"/>
                <w:szCs w:val="30"/>
              </w:rPr>
            </w:pPr>
            <w:r w:rsidRPr="00DC32D5">
              <w:rPr>
                <w:rFonts w:eastAsia="楷体_GB2312"/>
                <w:b/>
                <w:bCs/>
                <w:spacing w:val="-20"/>
                <w:sz w:val="30"/>
                <w:szCs w:val="30"/>
              </w:rPr>
              <w:t>计算机科学与技术</w:t>
            </w:r>
          </w:p>
        </w:tc>
      </w:tr>
      <w:tr w:rsidR="0098270E" w:rsidRPr="00DC32D5" w14:paraId="07EBE0A9" w14:textId="77777777" w:rsidTr="00E40D23">
        <w:trPr>
          <w:trHeight w:val="570"/>
          <w:jc w:val="center"/>
        </w:trPr>
        <w:tc>
          <w:tcPr>
            <w:tcW w:w="1838" w:type="dxa"/>
            <w:vAlign w:val="bottom"/>
          </w:tcPr>
          <w:p w14:paraId="7F85669A" w14:textId="77777777" w:rsidR="0098270E" w:rsidRPr="00326245"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3BBE205A" w14:textId="77777777" w:rsidR="0098270E" w:rsidRPr="00DC32D5" w:rsidRDefault="00FD2682" w:rsidP="008F1C36">
            <w:pPr>
              <w:jc w:val="center"/>
              <w:rPr>
                <w:rFonts w:eastAsia="楷体_GB2312"/>
                <w:b/>
                <w:bCs/>
                <w:spacing w:val="-20"/>
                <w:sz w:val="30"/>
                <w:szCs w:val="30"/>
              </w:rPr>
            </w:pPr>
            <w:sdt>
              <w:sdtPr>
                <w:rPr>
                  <w:rFonts w:eastAsia="楷体_GB2312"/>
                  <w:b/>
                  <w:bCs/>
                  <w:spacing w:val="-20"/>
                  <w:sz w:val="30"/>
                  <w:szCs w:val="30"/>
                </w:rPr>
                <w:alias w:val="年级"/>
                <w:tag w:val="年级"/>
                <w:id w:val="-1894570754"/>
                <w:lock w:val="sdtLocked"/>
                <w:placeholder>
                  <w:docPart w:val="76B77A71A34545339A6059577CCAB378"/>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EndPr/>
              <w:sdtContent>
                <w:r w:rsidR="00945889">
                  <w:rPr>
                    <w:rFonts w:eastAsia="楷体_GB2312"/>
                    <w:b/>
                    <w:bCs/>
                    <w:spacing w:val="-20"/>
                    <w:sz w:val="30"/>
                    <w:szCs w:val="30"/>
                  </w:rPr>
                  <w:t>2014</w:t>
                </w:r>
              </w:sdtContent>
            </w:sdt>
            <w:r w:rsidR="0098270E" w:rsidRPr="00DC32D5">
              <w:rPr>
                <w:rFonts w:eastAsia="楷体_GB2312"/>
                <w:b/>
                <w:bCs/>
                <w:spacing w:val="-20"/>
                <w:sz w:val="30"/>
                <w:szCs w:val="30"/>
              </w:rPr>
              <w:t>级</w:t>
            </w:r>
            <w:r w:rsidR="008F1C36" w:rsidRPr="00DC32D5">
              <w:rPr>
                <w:rFonts w:eastAsia="楷体_GB2312" w:hint="eastAsia"/>
                <w:b/>
                <w:bCs/>
                <w:spacing w:val="-20"/>
                <w:sz w:val="30"/>
                <w:szCs w:val="30"/>
              </w:rPr>
              <w:t>计算机（</w:t>
            </w:r>
            <w:sdt>
              <w:sdtPr>
                <w:rPr>
                  <w:rFonts w:eastAsia="楷体_GB2312" w:hint="eastAsia"/>
                  <w:b/>
                  <w:bCs/>
                  <w:spacing w:val="-20"/>
                  <w:sz w:val="30"/>
                  <w:szCs w:val="30"/>
                </w:rPr>
                <w:alias w:val="方向"/>
                <w:tag w:val="方向"/>
                <w:id w:val="-1471359081"/>
                <w:lock w:val="sdtLocked"/>
                <w:placeholder>
                  <w:docPart w:val="D97BF012F90349A1B09F0F982BCCF866"/>
                </w:placeholder>
                <w:dropDownList>
                  <w:listItem w:displayText="应用" w:value="应用"/>
                  <w:listItem w:displayText="工程" w:value="工程"/>
                </w:dropDownList>
              </w:sdtPr>
              <w:sdtEndPr/>
              <w:sdtContent>
                <w:r w:rsidR="00945889">
                  <w:rPr>
                    <w:rFonts w:eastAsia="楷体_GB2312" w:hint="eastAsia"/>
                    <w:b/>
                    <w:bCs/>
                    <w:spacing w:val="-20"/>
                    <w:sz w:val="30"/>
                    <w:szCs w:val="30"/>
                  </w:rPr>
                  <w:t>应用</w:t>
                </w:r>
              </w:sdtContent>
            </w:sdt>
            <w:r w:rsidR="008F1C36" w:rsidRPr="00DC32D5">
              <w:rPr>
                <w:rFonts w:eastAsia="楷体_GB2312" w:hint="eastAsia"/>
                <w:b/>
                <w:bCs/>
                <w:spacing w:val="-20"/>
                <w:sz w:val="30"/>
                <w:szCs w:val="30"/>
              </w:rPr>
              <w:t>）</w:t>
            </w:r>
            <w:sdt>
              <w:sdtPr>
                <w:rPr>
                  <w:rFonts w:eastAsia="楷体_GB2312" w:hint="eastAsia"/>
                  <w:b/>
                  <w:bCs/>
                  <w:spacing w:val="-20"/>
                  <w:sz w:val="30"/>
                  <w:szCs w:val="30"/>
                </w:rPr>
                <w:alias w:val="班级"/>
                <w:tag w:val="班级"/>
                <w:id w:val="-621771704"/>
                <w:lock w:val="sdtLocked"/>
                <w:placeholder>
                  <w:docPart w:val="52C0167006324C49AA5FF4F83773314A"/>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945889">
                  <w:rPr>
                    <w:rFonts w:eastAsia="楷体_GB2312" w:hint="eastAsia"/>
                    <w:b/>
                    <w:bCs/>
                    <w:spacing w:val="-20"/>
                    <w:sz w:val="30"/>
                    <w:szCs w:val="30"/>
                  </w:rPr>
                  <w:t>1</w:t>
                </w:r>
              </w:sdtContent>
            </w:sdt>
            <w:r w:rsidR="0098270E" w:rsidRPr="00DC32D5">
              <w:rPr>
                <w:rFonts w:eastAsia="楷体_GB2312" w:hint="eastAsia"/>
                <w:b/>
                <w:bCs/>
                <w:spacing w:val="-20"/>
                <w:sz w:val="30"/>
                <w:szCs w:val="30"/>
              </w:rPr>
              <w:t>班</w:t>
            </w:r>
          </w:p>
        </w:tc>
      </w:tr>
      <w:tr w:rsidR="0098270E" w:rsidRPr="00DC32D5" w14:paraId="32439925" w14:textId="77777777" w:rsidTr="00E40D23">
        <w:trPr>
          <w:trHeight w:val="570"/>
          <w:jc w:val="center"/>
        </w:trPr>
        <w:tc>
          <w:tcPr>
            <w:tcW w:w="1838" w:type="dxa"/>
            <w:vAlign w:val="bottom"/>
          </w:tcPr>
          <w:p w14:paraId="7F165D33"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18027B5F" w14:textId="77777777" w:rsidR="0098270E" w:rsidRPr="00DC32D5" w:rsidRDefault="00945889" w:rsidP="003F2AB6">
            <w:pPr>
              <w:jc w:val="center"/>
              <w:rPr>
                <w:rFonts w:eastAsia="楷体_GB2312"/>
                <w:b/>
                <w:bCs/>
                <w:spacing w:val="-20"/>
                <w:sz w:val="30"/>
                <w:szCs w:val="30"/>
              </w:rPr>
            </w:pPr>
            <w:r>
              <w:rPr>
                <w:rFonts w:eastAsia="楷体_GB2312" w:hint="eastAsia"/>
                <w:b/>
                <w:bCs/>
                <w:spacing w:val="-20"/>
                <w:sz w:val="30"/>
                <w:szCs w:val="30"/>
              </w:rPr>
              <w:t>张欢</w:t>
            </w:r>
            <w:r w:rsidR="005F73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lock w:val="sdtLocked"/>
                <w:placeholder>
                  <w:docPart w:val="3573942B964D43818403D733014C32F1"/>
                </w:placeholder>
                <w:dropDownList>
                  <w:listItem w:displayText="讲师" w:value="讲师"/>
                  <w:listItem w:displayText="副教授" w:value="副教授"/>
                  <w:listItem w:displayText="教授" w:value="教授"/>
                </w:dropDownList>
              </w:sdtPr>
              <w:sdtEndPr/>
              <w:sdtContent>
                <w:r>
                  <w:rPr>
                    <w:rFonts w:eastAsia="楷体_GB2312" w:hint="eastAsia"/>
                    <w:b/>
                    <w:bCs/>
                    <w:spacing w:val="-20"/>
                    <w:sz w:val="30"/>
                    <w:szCs w:val="30"/>
                  </w:rPr>
                  <w:t>讲师</w:t>
                </w:r>
              </w:sdtContent>
            </w:sdt>
            <w:r w:rsidR="005F738C" w:rsidRPr="00DC32D5">
              <w:rPr>
                <w:rFonts w:eastAsia="楷体_GB2312" w:hint="eastAsia"/>
                <w:b/>
                <w:bCs/>
                <w:spacing w:val="-20"/>
                <w:sz w:val="30"/>
                <w:szCs w:val="30"/>
              </w:rPr>
              <w:t>）</w:t>
            </w:r>
          </w:p>
        </w:tc>
      </w:tr>
      <w:tr w:rsidR="0098270E" w:rsidRPr="00DC32D5" w14:paraId="0AFB8EBB" w14:textId="77777777" w:rsidTr="00E40D23">
        <w:trPr>
          <w:trHeight w:val="570"/>
          <w:jc w:val="center"/>
        </w:trPr>
        <w:tc>
          <w:tcPr>
            <w:tcW w:w="1838" w:type="dxa"/>
            <w:vAlign w:val="bottom"/>
          </w:tcPr>
          <w:p w14:paraId="6656EBAB"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2F9BE70C" w14:textId="77777777" w:rsidR="0098270E" w:rsidRPr="00DC32D5" w:rsidRDefault="0098270E" w:rsidP="003F2AB6">
            <w:pPr>
              <w:jc w:val="center"/>
              <w:rPr>
                <w:rFonts w:eastAsia="楷体_GB2312"/>
                <w:b/>
                <w:bCs/>
                <w:color w:val="70AD47" w:themeColor="accent6"/>
                <w:spacing w:val="-20"/>
                <w:sz w:val="30"/>
                <w:szCs w:val="30"/>
              </w:rPr>
            </w:pPr>
            <w:r w:rsidRPr="00DC32D5">
              <w:rPr>
                <w:rFonts w:eastAsia="楷体_GB2312" w:hint="eastAsia"/>
                <w:b/>
                <w:bCs/>
                <w:spacing w:val="-20"/>
                <w:sz w:val="30"/>
                <w:szCs w:val="30"/>
              </w:rPr>
              <w:t>计算机学院</w:t>
            </w:r>
          </w:p>
        </w:tc>
      </w:tr>
      <w:tr w:rsidR="0098270E" w:rsidRPr="00DC32D5" w14:paraId="3AB992E8" w14:textId="77777777" w:rsidTr="00E40D23">
        <w:trPr>
          <w:trHeight w:val="570"/>
          <w:jc w:val="center"/>
        </w:trPr>
        <w:tc>
          <w:tcPr>
            <w:tcW w:w="1838" w:type="dxa"/>
            <w:vAlign w:val="bottom"/>
          </w:tcPr>
          <w:p w14:paraId="6F9F4777" w14:textId="77777777" w:rsidR="0098270E" w:rsidRDefault="0098270E" w:rsidP="003F2AB6">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4C858E86" w14:textId="77777777" w:rsidR="0098270E" w:rsidRPr="00DC32D5" w:rsidRDefault="00FD2682" w:rsidP="003F2AB6">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lock w:val="sdtLocked"/>
                <w:placeholder>
                  <w:docPart w:val="28A481BB040544759B76652C7B959423"/>
                </w:placeholder>
                <w:date w:fullDate="2018-05-14T00:00:00Z">
                  <w:dateFormat w:val="yyyy年M月d日"/>
                  <w:lid w:val="zh-CN"/>
                  <w:storeMappedDataAs w:val="dateTime"/>
                  <w:calendar w:val="gregorian"/>
                </w:date>
              </w:sdtPr>
              <w:sdtEndPr/>
              <w:sdtContent>
                <w:r w:rsidR="00945889">
                  <w:rPr>
                    <w:rFonts w:eastAsia="楷体_GB2312" w:hint="eastAsia"/>
                    <w:b/>
                    <w:bCs/>
                    <w:spacing w:val="-20"/>
                    <w:sz w:val="30"/>
                    <w:szCs w:val="30"/>
                  </w:rPr>
                  <w:t>2018</w:t>
                </w:r>
                <w:r w:rsidR="00945889">
                  <w:rPr>
                    <w:rFonts w:eastAsia="楷体_GB2312" w:hint="eastAsia"/>
                    <w:b/>
                    <w:bCs/>
                    <w:spacing w:val="-20"/>
                    <w:sz w:val="30"/>
                    <w:szCs w:val="30"/>
                  </w:rPr>
                  <w:t>年</w:t>
                </w:r>
                <w:r w:rsidR="00945889">
                  <w:rPr>
                    <w:rFonts w:eastAsia="楷体_GB2312" w:hint="eastAsia"/>
                    <w:b/>
                    <w:bCs/>
                    <w:spacing w:val="-20"/>
                    <w:sz w:val="30"/>
                    <w:szCs w:val="30"/>
                  </w:rPr>
                  <w:t>5</w:t>
                </w:r>
                <w:r w:rsidR="00945889">
                  <w:rPr>
                    <w:rFonts w:eastAsia="楷体_GB2312" w:hint="eastAsia"/>
                    <w:b/>
                    <w:bCs/>
                    <w:spacing w:val="-20"/>
                    <w:sz w:val="30"/>
                    <w:szCs w:val="30"/>
                  </w:rPr>
                  <w:t>月</w:t>
                </w:r>
                <w:r w:rsidR="00945889">
                  <w:rPr>
                    <w:rFonts w:eastAsia="楷体_GB2312" w:hint="eastAsia"/>
                    <w:b/>
                    <w:bCs/>
                    <w:spacing w:val="-20"/>
                    <w:sz w:val="30"/>
                    <w:szCs w:val="30"/>
                  </w:rPr>
                  <w:t>14</w:t>
                </w:r>
                <w:r w:rsidR="00945889">
                  <w:rPr>
                    <w:rFonts w:eastAsia="楷体_GB2312" w:hint="eastAsia"/>
                    <w:b/>
                    <w:bCs/>
                    <w:spacing w:val="-20"/>
                    <w:sz w:val="30"/>
                    <w:szCs w:val="30"/>
                  </w:rPr>
                  <w:t>日</w:t>
                </w:r>
              </w:sdtContent>
            </w:sdt>
          </w:p>
        </w:tc>
      </w:tr>
    </w:tbl>
    <w:p w14:paraId="7C459B28" w14:textId="77777777" w:rsidR="00A5405E" w:rsidRDefault="00A5405E" w:rsidP="00A5405E">
      <w:pPr>
        <w:jc w:val="center"/>
        <w:rPr>
          <w:rFonts w:eastAsia="华文中宋" w:hAnsi="华文中宋"/>
          <w:sz w:val="30"/>
          <w:szCs w:val="30"/>
        </w:rPr>
      </w:pPr>
    </w:p>
    <w:p w14:paraId="155E354F" w14:textId="77777777" w:rsidR="00A5405E" w:rsidRPr="00C27760" w:rsidRDefault="00A5405E" w:rsidP="00A5405E">
      <w:pPr>
        <w:jc w:val="center"/>
        <w:rPr>
          <w:rFonts w:eastAsia="华文中宋"/>
          <w:sz w:val="30"/>
          <w:szCs w:val="30"/>
        </w:rPr>
      </w:pPr>
      <w:r>
        <w:rPr>
          <w:rFonts w:eastAsia="华文中宋" w:hAnsi="华文中宋"/>
          <w:sz w:val="30"/>
          <w:szCs w:val="30"/>
        </w:rPr>
        <w:t>20</w:t>
      </w:r>
      <w:r>
        <w:rPr>
          <w:rFonts w:eastAsia="华文中宋" w:hAnsi="华文中宋" w:hint="eastAsia"/>
          <w:sz w:val="30"/>
          <w:szCs w:val="30"/>
        </w:rPr>
        <w:t>17</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12</w:t>
      </w:r>
      <w:r>
        <w:rPr>
          <w:rFonts w:eastAsia="华文中宋" w:hAnsi="华文中宋"/>
          <w:sz w:val="30"/>
          <w:szCs w:val="30"/>
        </w:rPr>
        <w:t xml:space="preserve"> </w:t>
      </w:r>
      <w:r w:rsidRPr="00C27760">
        <w:rPr>
          <w:rFonts w:eastAsia="华文中宋" w:hAnsi="华文中宋"/>
          <w:sz w:val="30"/>
          <w:szCs w:val="30"/>
        </w:rPr>
        <w:t>月</w:t>
      </w:r>
    </w:p>
    <w:p w14:paraId="5A2FE134" w14:textId="77777777" w:rsidR="00A5405E" w:rsidRDefault="00A5405E" w:rsidP="00A5405E">
      <w:pPr>
        <w:pStyle w:val="a8"/>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14:paraId="79DF68FF" w14:textId="77777777" w:rsidR="003A3895" w:rsidRDefault="003A3895" w:rsidP="00A5405E">
      <w:pPr>
        <w:pStyle w:val="a8"/>
        <w:ind w:firstLineChars="0" w:firstLine="0"/>
        <w:jc w:val="center"/>
        <w:rPr>
          <w:rFonts w:eastAsia="华文中宋" w:hAnsi="华文中宋"/>
          <w:sz w:val="30"/>
          <w:szCs w:val="30"/>
        </w:rPr>
        <w:sectPr w:rsidR="003A3895" w:rsidSect="005F738C">
          <w:headerReference w:type="default" r:id="rId12"/>
          <w:footerReference w:type="default" r:id="rId13"/>
          <w:pgSz w:w="11906" w:h="16838" w:code="9"/>
          <w:pgMar w:top="1440" w:right="1797" w:bottom="1440" w:left="1797" w:header="851" w:footer="992" w:gutter="0"/>
          <w:cols w:space="425"/>
          <w:titlePg/>
          <w:docGrid w:type="lines" w:linePitch="312"/>
        </w:sectPr>
      </w:pPr>
    </w:p>
    <w:p w14:paraId="0ACBE810" w14:textId="77777777" w:rsidR="003A3895" w:rsidRDefault="003A3895" w:rsidP="003A3895">
      <w:pPr>
        <w:pStyle w:val="af9"/>
      </w:pPr>
      <w:bookmarkStart w:id="1" w:name="_Toc511421008"/>
      <w:commentRangeStart w:id="2"/>
      <w:r>
        <w:lastRenderedPageBreak/>
        <w:t>目录</w:t>
      </w:r>
      <w:bookmarkEnd w:id="1"/>
      <w:commentRangeEnd w:id="2"/>
      <w:r w:rsidR="008A5ACF">
        <w:rPr>
          <w:rStyle w:val="afb"/>
          <w:rFonts w:eastAsia="宋体" w:cstheme="minorBidi"/>
          <w:b w:val="0"/>
          <w:bCs w:val="0"/>
          <w:kern w:val="2"/>
        </w:rPr>
        <w:commentReference w:id="2"/>
      </w:r>
    </w:p>
    <w:commentRangeStart w:id="3"/>
    <w:p w14:paraId="4B92772B" w14:textId="77777777" w:rsidR="00CD2313" w:rsidRDefault="00E632F5">
      <w:pPr>
        <w:pStyle w:val="1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1425473" w:history="1">
        <w:r w:rsidR="00CD2313" w:rsidRPr="00055D8F">
          <w:rPr>
            <w:rStyle w:val="affc"/>
            <w:noProof/>
          </w:rPr>
          <w:t>1</w:t>
        </w:r>
        <w:r w:rsidR="00CD2313">
          <w:rPr>
            <w:rFonts w:asciiTheme="minorHAnsi" w:eastAsiaTheme="minorEastAsia" w:hAnsiTheme="minorHAnsi"/>
            <w:noProof/>
            <w:szCs w:val="22"/>
          </w:rPr>
          <w:tab/>
        </w:r>
        <w:r w:rsidR="00CD2313" w:rsidRPr="00055D8F">
          <w:rPr>
            <w:rStyle w:val="affc"/>
            <w:rFonts w:hint="eastAsia"/>
            <w:noProof/>
          </w:rPr>
          <w:t>引言</w:t>
        </w:r>
        <w:r w:rsidR="00CD2313">
          <w:rPr>
            <w:noProof/>
            <w:webHidden/>
          </w:rPr>
          <w:tab/>
        </w:r>
        <w:r w:rsidR="00CD2313">
          <w:rPr>
            <w:noProof/>
            <w:webHidden/>
          </w:rPr>
          <w:fldChar w:fldCharType="begin"/>
        </w:r>
        <w:r w:rsidR="00CD2313">
          <w:rPr>
            <w:noProof/>
            <w:webHidden/>
          </w:rPr>
          <w:instrText xml:space="preserve"> PAGEREF _Toc511425473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4CF27FCB" w14:textId="77777777" w:rsidR="00CD2313" w:rsidRDefault="00FD2682">
      <w:pPr>
        <w:pStyle w:val="23"/>
        <w:rPr>
          <w:rFonts w:asciiTheme="minorHAnsi" w:eastAsiaTheme="minorEastAsia" w:hAnsiTheme="minorHAnsi"/>
          <w:noProof/>
          <w:szCs w:val="22"/>
        </w:rPr>
      </w:pPr>
      <w:hyperlink w:anchor="_Toc511425474" w:history="1">
        <w:r w:rsidR="00CD2313" w:rsidRPr="00055D8F">
          <w:rPr>
            <w:rStyle w:val="affc"/>
            <w:noProof/>
            <w:lang w:eastAsia="en-US"/>
          </w:rPr>
          <w:t>1.1</w:t>
        </w:r>
        <w:r w:rsidR="00CD2313">
          <w:rPr>
            <w:rFonts w:asciiTheme="minorHAnsi" w:eastAsiaTheme="minorEastAsia" w:hAnsiTheme="minorHAnsi"/>
            <w:noProof/>
            <w:szCs w:val="22"/>
          </w:rPr>
          <w:tab/>
        </w:r>
        <w:r w:rsidR="00CD2313" w:rsidRPr="00055D8F">
          <w:rPr>
            <w:rStyle w:val="affc"/>
            <w:rFonts w:hint="eastAsia"/>
            <w:noProof/>
          </w:rPr>
          <w:t>编制目的</w:t>
        </w:r>
        <w:r w:rsidR="00CD2313">
          <w:rPr>
            <w:noProof/>
            <w:webHidden/>
          </w:rPr>
          <w:tab/>
        </w:r>
        <w:r w:rsidR="00CD2313">
          <w:rPr>
            <w:noProof/>
            <w:webHidden/>
          </w:rPr>
          <w:fldChar w:fldCharType="begin"/>
        </w:r>
        <w:r w:rsidR="00CD2313">
          <w:rPr>
            <w:noProof/>
            <w:webHidden/>
          </w:rPr>
          <w:instrText xml:space="preserve"> PAGEREF _Toc511425474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0E1D5A0D" w14:textId="77777777" w:rsidR="00CD2313" w:rsidRDefault="00FD2682">
      <w:pPr>
        <w:pStyle w:val="23"/>
        <w:rPr>
          <w:rFonts w:asciiTheme="minorHAnsi" w:eastAsiaTheme="minorEastAsia" w:hAnsiTheme="minorHAnsi"/>
          <w:noProof/>
          <w:szCs w:val="22"/>
        </w:rPr>
      </w:pPr>
      <w:hyperlink w:anchor="_Toc511425475" w:history="1">
        <w:r w:rsidR="00CD2313" w:rsidRPr="00055D8F">
          <w:rPr>
            <w:rStyle w:val="affc"/>
            <w:noProof/>
            <w:lang w:eastAsia="en-US"/>
          </w:rPr>
          <w:t>1.2</w:t>
        </w:r>
        <w:r w:rsidR="00CD2313">
          <w:rPr>
            <w:rFonts w:asciiTheme="minorHAnsi" w:eastAsiaTheme="minorEastAsia" w:hAnsiTheme="minorHAnsi"/>
            <w:noProof/>
            <w:szCs w:val="22"/>
          </w:rPr>
          <w:tab/>
        </w:r>
        <w:r w:rsidR="00CD2313" w:rsidRPr="00055D8F">
          <w:rPr>
            <w:rStyle w:val="affc"/>
            <w:rFonts w:hint="eastAsia"/>
            <w:noProof/>
          </w:rPr>
          <w:t>范围</w:t>
        </w:r>
        <w:r w:rsidR="00CD2313">
          <w:rPr>
            <w:noProof/>
            <w:webHidden/>
          </w:rPr>
          <w:tab/>
        </w:r>
        <w:r w:rsidR="00CD2313">
          <w:rPr>
            <w:noProof/>
            <w:webHidden/>
          </w:rPr>
          <w:fldChar w:fldCharType="begin"/>
        </w:r>
        <w:r w:rsidR="00CD2313">
          <w:rPr>
            <w:noProof/>
            <w:webHidden/>
          </w:rPr>
          <w:instrText xml:space="preserve"> PAGEREF _Toc511425475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17146D42" w14:textId="77777777" w:rsidR="00CD2313" w:rsidRDefault="00FD2682">
      <w:pPr>
        <w:pStyle w:val="23"/>
        <w:rPr>
          <w:rFonts w:asciiTheme="minorHAnsi" w:eastAsiaTheme="minorEastAsia" w:hAnsiTheme="minorHAnsi"/>
          <w:noProof/>
          <w:szCs w:val="22"/>
        </w:rPr>
      </w:pPr>
      <w:hyperlink w:anchor="_Toc511425476" w:history="1">
        <w:r w:rsidR="00CD2313" w:rsidRPr="00055D8F">
          <w:rPr>
            <w:rStyle w:val="affc"/>
            <w:noProof/>
          </w:rPr>
          <w:t>1.3</w:t>
        </w:r>
        <w:r w:rsidR="00CD2313">
          <w:rPr>
            <w:rFonts w:asciiTheme="minorHAnsi" w:eastAsiaTheme="minorEastAsia" w:hAnsiTheme="minorHAnsi"/>
            <w:noProof/>
            <w:szCs w:val="22"/>
          </w:rPr>
          <w:tab/>
        </w:r>
        <w:r w:rsidR="00CD2313" w:rsidRPr="00055D8F">
          <w:rPr>
            <w:rStyle w:val="affc"/>
            <w:rFonts w:hint="eastAsia"/>
            <w:noProof/>
          </w:rPr>
          <w:t>预期的读者和阅读建议</w:t>
        </w:r>
        <w:r w:rsidR="00CD2313">
          <w:rPr>
            <w:noProof/>
            <w:webHidden/>
          </w:rPr>
          <w:tab/>
        </w:r>
        <w:r w:rsidR="00CD2313">
          <w:rPr>
            <w:noProof/>
            <w:webHidden/>
          </w:rPr>
          <w:fldChar w:fldCharType="begin"/>
        </w:r>
        <w:r w:rsidR="00CD2313">
          <w:rPr>
            <w:noProof/>
            <w:webHidden/>
          </w:rPr>
          <w:instrText xml:space="preserve"> PAGEREF _Toc511425476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05B029DD" w14:textId="77777777" w:rsidR="00CD2313" w:rsidRDefault="00FD2682">
      <w:pPr>
        <w:pStyle w:val="23"/>
        <w:rPr>
          <w:rFonts w:asciiTheme="minorHAnsi" w:eastAsiaTheme="minorEastAsia" w:hAnsiTheme="minorHAnsi"/>
          <w:noProof/>
          <w:szCs w:val="22"/>
        </w:rPr>
      </w:pPr>
      <w:hyperlink w:anchor="_Toc511425477" w:history="1">
        <w:r w:rsidR="00CD2313" w:rsidRPr="00055D8F">
          <w:rPr>
            <w:rStyle w:val="affc"/>
            <w:noProof/>
          </w:rPr>
          <w:t>1.4</w:t>
        </w:r>
        <w:r w:rsidR="00CD2313">
          <w:rPr>
            <w:rFonts w:asciiTheme="minorHAnsi" w:eastAsiaTheme="minorEastAsia" w:hAnsiTheme="minorHAnsi"/>
            <w:noProof/>
            <w:szCs w:val="22"/>
          </w:rPr>
          <w:tab/>
        </w:r>
        <w:r w:rsidR="00CD2313" w:rsidRPr="00055D8F">
          <w:rPr>
            <w:rStyle w:val="affc"/>
            <w:rFonts w:hint="eastAsia"/>
            <w:noProof/>
          </w:rPr>
          <w:t>术语和缩略语</w:t>
        </w:r>
        <w:r w:rsidR="00CD2313">
          <w:rPr>
            <w:noProof/>
            <w:webHidden/>
          </w:rPr>
          <w:tab/>
        </w:r>
        <w:r w:rsidR="00CD2313">
          <w:rPr>
            <w:noProof/>
            <w:webHidden/>
          </w:rPr>
          <w:fldChar w:fldCharType="begin"/>
        </w:r>
        <w:r w:rsidR="00CD2313">
          <w:rPr>
            <w:noProof/>
            <w:webHidden/>
          </w:rPr>
          <w:instrText xml:space="preserve"> PAGEREF _Toc511425477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5242AF31" w14:textId="77777777" w:rsidR="00CD2313" w:rsidRDefault="00FD2682">
      <w:pPr>
        <w:pStyle w:val="23"/>
        <w:rPr>
          <w:rFonts w:asciiTheme="minorHAnsi" w:eastAsiaTheme="minorEastAsia" w:hAnsiTheme="minorHAnsi"/>
          <w:noProof/>
          <w:szCs w:val="22"/>
        </w:rPr>
      </w:pPr>
      <w:hyperlink w:anchor="_Toc511425478" w:history="1">
        <w:r w:rsidR="00CD2313" w:rsidRPr="00055D8F">
          <w:rPr>
            <w:rStyle w:val="affc"/>
            <w:noProof/>
          </w:rPr>
          <w:t>1.5</w:t>
        </w:r>
        <w:r w:rsidR="00CD2313">
          <w:rPr>
            <w:rFonts w:asciiTheme="minorHAnsi" w:eastAsiaTheme="minorEastAsia" w:hAnsiTheme="minorHAnsi"/>
            <w:noProof/>
            <w:szCs w:val="22"/>
          </w:rPr>
          <w:tab/>
        </w:r>
        <w:r w:rsidR="00CD2313" w:rsidRPr="00055D8F">
          <w:rPr>
            <w:rStyle w:val="affc"/>
            <w:rFonts w:hint="eastAsia"/>
            <w:noProof/>
          </w:rPr>
          <w:t>文档约定</w:t>
        </w:r>
        <w:r w:rsidR="00CD2313">
          <w:rPr>
            <w:noProof/>
            <w:webHidden/>
          </w:rPr>
          <w:tab/>
        </w:r>
        <w:r w:rsidR="00CD2313">
          <w:rPr>
            <w:noProof/>
            <w:webHidden/>
          </w:rPr>
          <w:fldChar w:fldCharType="begin"/>
        </w:r>
        <w:r w:rsidR="00CD2313">
          <w:rPr>
            <w:noProof/>
            <w:webHidden/>
          </w:rPr>
          <w:instrText xml:space="preserve"> PAGEREF _Toc511425478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6347D592" w14:textId="77777777" w:rsidR="00CD2313" w:rsidRDefault="00FD2682">
      <w:pPr>
        <w:pStyle w:val="23"/>
        <w:rPr>
          <w:rFonts w:asciiTheme="minorHAnsi" w:eastAsiaTheme="minorEastAsia" w:hAnsiTheme="minorHAnsi"/>
          <w:noProof/>
          <w:szCs w:val="22"/>
        </w:rPr>
      </w:pPr>
      <w:hyperlink w:anchor="_Toc511425479" w:history="1">
        <w:r w:rsidR="00CD2313" w:rsidRPr="00055D8F">
          <w:rPr>
            <w:rStyle w:val="affc"/>
            <w:noProof/>
          </w:rPr>
          <w:t>1.6</w:t>
        </w:r>
        <w:r w:rsidR="00CD2313">
          <w:rPr>
            <w:rFonts w:asciiTheme="minorHAnsi" w:eastAsiaTheme="minorEastAsia" w:hAnsiTheme="minorHAnsi"/>
            <w:noProof/>
            <w:szCs w:val="22"/>
          </w:rPr>
          <w:tab/>
        </w:r>
        <w:r w:rsidR="00CD2313" w:rsidRPr="00055D8F">
          <w:rPr>
            <w:rStyle w:val="affc"/>
            <w:rFonts w:hint="eastAsia"/>
            <w:noProof/>
          </w:rPr>
          <w:t>参考文件</w:t>
        </w:r>
        <w:r w:rsidR="00CD2313">
          <w:rPr>
            <w:noProof/>
            <w:webHidden/>
          </w:rPr>
          <w:tab/>
        </w:r>
        <w:r w:rsidR="00CD2313">
          <w:rPr>
            <w:noProof/>
            <w:webHidden/>
          </w:rPr>
          <w:fldChar w:fldCharType="begin"/>
        </w:r>
        <w:r w:rsidR="00CD2313">
          <w:rPr>
            <w:noProof/>
            <w:webHidden/>
          </w:rPr>
          <w:instrText xml:space="preserve"> PAGEREF _Toc511425479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55D93C05" w14:textId="77777777" w:rsidR="00CD2313" w:rsidRDefault="00FD2682">
      <w:pPr>
        <w:pStyle w:val="11"/>
        <w:rPr>
          <w:rFonts w:asciiTheme="minorHAnsi" w:eastAsiaTheme="minorEastAsia" w:hAnsiTheme="minorHAnsi"/>
          <w:noProof/>
          <w:szCs w:val="22"/>
        </w:rPr>
      </w:pPr>
      <w:hyperlink w:anchor="_Toc511425480" w:history="1">
        <w:r w:rsidR="00CD2313" w:rsidRPr="00055D8F">
          <w:rPr>
            <w:rStyle w:val="affc"/>
            <w:noProof/>
          </w:rPr>
          <w:t>2</w:t>
        </w:r>
        <w:r w:rsidR="00CD2313">
          <w:rPr>
            <w:rFonts w:asciiTheme="minorHAnsi" w:eastAsiaTheme="minorEastAsia" w:hAnsiTheme="minorHAnsi"/>
            <w:noProof/>
            <w:szCs w:val="22"/>
          </w:rPr>
          <w:tab/>
        </w:r>
        <w:r w:rsidR="00CD2313" w:rsidRPr="00055D8F">
          <w:rPr>
            <w:rStyle w:val="affc"/>
            <w:rFonts w:hint="eastAsia"/>
            <w:noProof/>
          </w:rPr>
          <w:t>项目概述</w:t>
        </w:r>
        <w:r w:rsidR="00CD2313">
          <w:rPr>
            <w:noProof/>
            <w:webHidden/>
          </w:rPr>
          <w:tab/>
        </w:r>
        <w:r w:rsidR="00CD2313">
          <w:rPr>
            <w:noProof/>
            <w:webHidden/>
          </w:rPr>
          <w:fldChar w:fldCharType="begin"/>
        </w:r>
        <w:r w:rsidR="00CD2313">
          <w:rPr>
            <w:noProof/>
            <w:webHidden/>
          </w:rPr>
          <w:instrText xml:space="preserve"> PAGEREF _Toc511425480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09E080EF" w14:textId="77777777" w:rsidR="00CD2313" w:rsidRDefault="00FD2682">
      <w:pPr>
        <w:pStyle w:val="23"/>
        <w:rPr>
          <w:rFonts w:asciiTheme="minorHAnsi" w:eastAsiaTheme="minorEastAsia" w:hAnsiTheme="minorHAnsi"/>
          <w:noProof/>
          <w:szCs w:val="22"/>
        </w:rPr>
      </w:pPr>
      <w:hyperlink w:anchor="_Toc511425481" w:history="1">
        <w:r w:rsidR="00CD2313" w:rsidRPr="00055D8F">
          <w:rPr>
            <w:rStyle w:val="affc"/>
            <w:noProof/>
          </w:rPr>
          <w:t>2.1</w:t>
        </w:r>
        <w:r w:rsidR="00CD2313">
          <w:rPr>
            <w:rFonts w:asciiTheme="minorHAnsi" w:eastAsiaTheme="minorEastAsia" w:hAnsiTheme="minorHAnsi"/>
            <w:noProof/>
            <w:szCs w:val="22"/>
          </w:rPr>
          <w:tab/>
        </w:r>
        <w:r w:rsidR="00CD2313" w:rsidRPr="00055D8F">
          <w:rPr>
            <w:rStyle w:val="affc"/>
            <w:rFonts w:hint="eastAsia"/>
            <w:noProof/>
          </w:rPr>
          <w:t>目标</w:t>
        </w:r>
        <w:r w:rsidR="00CD2313">
          <w:rPr>
            <w:noProof/>
            <w:webHidden/>
          </w:rPr>
          <w:tab/>
        </w:r>
        <w:r w:rsidR="00CD2313">
          <w:rPr>
            <w:noProof/>
            <w:webHidden/>
          </w:rPr>
          <w:fldChar w:fldCharType="begin"/>
        </w:r>
        <w:r w:rsidR="00CD2313">
          <w:rPr>
            <w:noProof/>
            <w:webHidden/>
          </w:rPr>
          <w:instrText xml:space="preserve"> PAGEREF _Toc511425481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04BF00A2" w14:textId="77777777" w:rsidR="00CD2313" w:rsidRDefault="00FD2682">
      <w:pPr>
        <w:pStyle w:val="23"/>
        <w:rPr>
          <w:rFonts w:asciiTheme="minorHAnsi" w:eastAsiaTheme="minorEastAsia" w:hAnsiTheme="minorHAnsi"/>
          <w:noProof/>
          <w:szCs w:val="22"/>
        </w:rPr>
      </w:pPr>
      <w:hyperlink w:anchor="_Toc511425482" w:history="1">
        <w:r w:rsidR="00CD2313" w:rsidRPr="00055D8F">
          <w:rPr>
            <w:rStyle w:val="affc"/>
            <w:noProof/>
          </w:rPr>
          <w:t>2.2</w:t>
        </w:r>
        <w:r w:rsidR="00CD2313">
          <w:rPr>
            <w:rFonts w:asciiTheme="minorHAnsi" w:eastAsiaTheme="minorEastAsia" w:hAnsiTheme="minorHAnsi"/>
            <w:noProof/>
            <w:szCs w:val="22"/>
          </w:rPr>
          <w:tab/>
        </w:r>
        <w:r w:rsidR="00CD2313" w:rsidRPr="00055D8F">
          <w:rPr>
            <w:rStyle w:val="affc"/>
            <w:rFonts w:hint="eastAsia"/>
            <w:noProof/>
          </w:rPr>
          <w:t>范围</w:t>
        </w:r>
        <w:r w:rsidR="00CD2313">
          <w:rPr>
            <w:noProof/>
            <w:webHidden/>
          </w:rPr>
          <w:tab/>
        </w:r>
        <w:r w:rsidR="00CD2313">
          <w:rPr>
            <w:noProof/>
            <w:webHidden/>
          </w:rPr>
          <w:fldChar w:fldCharType="begin"/>
        </w:r>
        <w:r w:rsidR="00CD2313">
          <w:rPr>
            <w:noProof/>
            <w:webHidden/>
          </w:rPr>
          <w:instrText xml:space="preserve"> PAGEREF _Toc511425482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2E87F5FC" w14:textId="77777777" w:rsidR="00CD2313" w:rsidRDefault="00FD2682">
      <w:pPr>
        <w:pStyle w:val="23"/>
        <w:rPr>
          <w:rFonts w:asciiTheme="minorHAnsi" w:eastAsiaTheme="minorEastAsia" w:hAnsiTheme="minorHAnsi"/>
          <w:noProof/>
          <w:szCs w:val="22"/>
        </w:rPr>
      </w:pPr>
      <w:hyperlink w:anchor="_Toc511425483" w:history="1">
        <w:r w:rsidR="00CD2313" w:rsidRPr="00055D8F">
          <w:rPr>
            <w:rStyle w:val="affc"/>
            <w:noProof/>
          </w:rPr>
          <w:t>2.3</w:t>
        </w:r>
        <w:r w:rsidR="00CD2313">
          <w:rPr>
            <w:rFonts w:asciiTheme="minorHAnsi" w:eastAsiaTheme="minorEastAsia" w:hAnsiTheme="minorHAnsi"/>
            <w:noProof/>
            <w:szCs w:val="22"/>
          </w:rPr>
          <w:tab/>
        </w:r>
        <w:r w:rsidR="00CD2313" w:rsidRPr="00055D8F">
          <w:rPr>
            <w:rStyle w:val="affc"/>
            <w:rFonts w:hint="eastAsia"/>
            <w:noProof/>
          </w:rPr>
          <w:t>用户的特点</w:t>
        </w:r>
        <w:r w:rsidR="00CD2313">
          <w:rPr>
            <w:noProof/>
            <w:webHidden/>
          </w:rPr>
          <w:tab/>
        </w:r>
        <w:r w:rsidR="00CD2313">
          <w:rPr>
            <w:noProof/>
            <w:webHidden/>
          </w:rPr>
          <w:fldChar w:fldCharType="begin"/>
        </w:r>
        <w:r w:rsidR="00CD2313">
          <w:rPr>
            <w:noProof/>
            <w:webHidden/>
          </w:rPr>
          <w:instrText xml:space="preserve"> PAGEREF _Toc511425483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30F481B1" w14:textId="77777777" w:rsidR="00CD2313" w:rsidRDefault="00FD2682">
      <w:pPr>
        <w:pStyle w:val="23"/>
        <w:rPr>
          <w:rFonts w:asciiTheme="minorHAnsi" w:eastAsiaTheme="minorEastAsia" w:hAnsiTheme="minorHAnsi"/>
          <w:noProof/>
          <w:szCs w:val="22"/>
        </w:rPr>
      </w:pPr>
      <w:hyperlink w:anchor="_Toc511425484" w:history="1">
        <w:r w:rsidR="00CD2313" w:rsidRPr="00055D8F">
          <w:rPr>
            <w:rStyle w:val="affc"/>
            <w:noProof/>
          </w:rPr>
          <w:t>2.4</w:t>
        </w:r>
        <w:r w:rsidR="00CD2313">
          <w:rPr>
            <w:rFonts w:asciiTheme="minorHAnsi" w:eastAsiaTheme="minorEastAsia" w:hAnsiTheme="minorHAnsi"/>
            <w:noProof/>
            <w:szCs w:val="22"/>
          </w:rPr>
          <w:tab/>
        </w:r>
        <w:r w:rsidR="00CD2313" w:rsidRPr="00055D8F">
          <w:rPr>
            <w:rStyle w:val="affc"/>
            <w:rFonts w:hint="eastAsia"/>
            <w:noProof/>
          </w:rPr>
          <w:t>假定条件和约束限制</w:t>
        </w:r>
        <w:r w:rsidR="00CD2313">
          <w:rPr>
            <w:noProof/>
            <w:webHidden/>
          </w:rPr>
          <w:tab/>
        </w:r>
        <w:r w:rsidR="00CD2313">
          <w:rPr>
            <w:noProof/>
            <w:webHidden/>
          </w:rPr>
          <w:fldChar w:fldCharType="begin"/>
        </w:r>
        <w:r w:rsidR="00CD2313">
          <w:rPr>
            <w:noProof/>
            <w:webHidden/>
          </w:rPr>
          <w:instrText xml:space="preserve"> PAGEREF _Toc511425484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2F201F2B" w14:textId="77777777" w:rsidR="00CD2313" w:rsidRDefault="00FD2682">
      <w:pPr>
        <w:pStyle w:val="23"/>
        <w:rPr>
          <w:rFonts w:asciiTheme="minorHAnsi" w:eastAsiaTheme="minorEastAsia" w:hAnsiTheme="minorHAnsi"/>
          <w:noProof/>
          <w:szCs w:val="22"/>
        </w:rPr>
      </w:pPr>
      <w:hyperlink w:anchor="_Toc511425485" w:history="1">
        <w:r w:rsidR="00CD2313" w:rsidRPr="00055D8F">
          <w:rPr>
            <w:rStyle w:val="affc"/>
            <w:noProof/>
          </w:rPr>
          <w:t>2.5</w:t>
        </w:r>
        <w:r w:rsidR="00CD2313">
          <w:rPr>
            <w:rFonts w:asciiTheme="minorHAnsi" w:eastAsiaTheme="minorEastAsia" w:hAnsiTheme="minorHAnsi"/>
            <w:noProof/>
            <w:szCs w:val="22"/>
          </w:rPr>
          <w:tab/>
        </w:r>
        <w:r w:rsidR="00CD2313" w:rsidRPr="00055D8F">
          <w:rPr>
            <w:rStyle w:val="affc"/>
            <w:rFonts w:hint="eastAsia"/>
            <w:noProof/>
          </w:rPr>
          <w:t>运行环境</w:t>
        </w:r>
        <w:r w:rsidR="00CD2313">
          <w:rPr>
            <w:noProof/>
            <w:webHidden/>
          </w:rPr>
          <w:tab/>
        </w:r>
        <w:r w:rsidR="00CD2313">
          <w:rPr>
            <w:noProof/>
            <w:webHidden/>
          </w:rPr>
          <w:fldChar w:fldCharType="begin"/>
        </w:r>
        <w:r w:rsidR="00CD2313">
          <w:rPr>
            <w:noProof/>
            <w:webHidden/>
          </w:rPr>
          <w:instrText xml:space="preserve"> PAGEREF _Toc511425485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7E58937A" w14:textId="77777777" w:rsidR="00CD2313" w:rsidRDefault="00FD2682">
      <w:pPr>
        <w:pStyle w:val="31"/>
        <w:tabs>
          <w:tab w:val="left" w:pos="1680"/>
          <w:tab w:val="right" w:leader="dot" w:pos="8302"/>
        </w:tabs>
        <w:rPr>
          <w:rFonts w:asciiTheme="minorHAnsi" w:eastAsiaTheme="minorEastAsia" w:hAnsiTheme="minorHAnsi"/>
          <w:noProof/>
          <w:szCs w:val="22"/>
        </w:rPr>
      </w:pPr>
      <w:hyperlink w:anchor="_Toc511425486" w:history="1">
        <w:r w:rsidR="00CD2313" w:rsidRPr="00055D8F">
          <w:rPr>
            <w:rStyle w:val="affc"/>
            <w:noProof/>
          </w:rPr>
          <w:t>2.5.1</w:t>
        </w:r>
        <w:r w:rsidR="00CD2313">
          <w:rPr>
            <w:rFonts w:asciiTheme="minorHAnsi" w:eastAsiaTheme="minorEastAsia" w:hAnsiTheme="minorHAnsi"/>
            <w:noProof/>
            <w:szCs w:val="22"/>
          </w:rPr>
          <w:tab/>
        </w:r>
        <w:r w:rsidR="00CD2313" w:rsidRPr="00055D8F">
          <w:rPr>
            <w:rStyle w:val="affc"/>
            <w:rFonts w:hint="eastAsia"/>
            <w:noProof/>
          </w:rPr>
          <w:t>硬件环境</w:t>
        </w:r>
        <w:r w:rsidR="00CD2313">
          <w:rPr>
            <w:noProof/>
            <w:webHidden/>
          </w:rPr>
          <w:tab/>
        </w:r>
        <w:r w:rsidR="00CD2313">
          <w:rPr>
            <w:noProof/>
            <w:webHidden/>
          </w:rPr>
          <w:fldChar w:fldCharType="begin"/>
        </w:r>
        <w:r w:rsidR="00CD2313">
          <w:rPr>
            <w:noProof/>
            <w:webHidden/>
          </w:rPr>
          <w:instrText xml:space="preserve"> PAGEREF _Toc511425486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271EADE0" w14:textId="77777777" w:rsidR="00CD2313" w:rsidRDefault="00FD2682">
      <w:pPr>
        <w:pStyle w:val="31"/>
        <w:tabs>
          <w:tab w:val="left" w:pos="1680"/>
          <w:tab w:val="right" w:leader="dot" w:pos="8302"/>
        </w:tabs>
        <w:rPr>
          <w:rFonts w:asciiTheme="minorHAnsi" w:eastAsiaTheme="minorEastAsia" w:hAnsiTheme="minorHAnsi"/>
          <w:noProof/>
          <w:szCs w:val="22"/>
        </w:rPr>
      </w:pPr>
      <w:hyperlink w:anchor="_Toc511425487" w:history="1">
        <w:r w:rsidR="00CD2313" w:rsidRPr="00055D8F">
          <w:rPr>
            <w:rStyle w:val="affc"/>
            <w:noProof/>
          </w:rPr>
          <w:t>2.5.2</w:t>
        </w:r>
        <w:r w:rsidR="00CD2313">
          <w:rPr>
            <w:rFonts w:asciiTheme="minorHAnsi" w:eastAsiaTheme="minorEastAsia" w:hAnsiTheme="minorHAnsi"/>
            <w:noProof/>
            <w:szCs w:val="22"/>
          </w:rPr>
          <w:tab/>
        </w:r>
        <w:r w:rsidR="00CD2313" w:rsidRPr="00055D8F">
          <w:rPr>
            <w:rStyle w:val="affc"/>
            <w:rFonts w:hint="eastAsia"/>
            <w:noProof/>
          </w:rPr>
          <w:t>软件环境</w:t>
        </w:r>
        <w:r w:rsidR="00CD2313">
          <w:rPr>
            <w:noProof/>
            <w:webHidden/>
          </w:rPr>
          <w:tab/>
        </w:r>
        <w:r w:rsidR="00CD2313">
          <w:rPr>
            <w:noProof/>
            <w:webHidden/>
          </w:rPr>
          <w:fldChar w:fldCharType="begin"/>
        </w:r>
        <w:r w:rsidR="00CD2313">
          <w:rPr>
            <w:noProof/>
            <w:webHidden/>
          </w:rPr>
          <w:instrText xml:space="preserve"> PAGEREF _Toc511425487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5F013C45" w14:textId="77777777" w:rsidR="00CD2313" w:rsidRDefault="00FD2682">
      <w:pPr>
        <w:pStyle w:val="11"/>
        <w:rPr>
          <w:rFonts w:asciiTheme="minorHAnsi" w:eastAsiaTheme="minorEastAsia" w:hAnsiTheme="minorHAnsi"/>
          <w:noProof/>
          <w:szCs w:val="22"/>
        </w:rPr>
      </w:pPr>
      <w:hyperlink w:anchor="_Toc511425488" w:history="1">
        <w:r w:rsidR="00CD2313" w:rsidRPr="00055D8F">
          <w:rPr>
            <w:rStyle w:val="affc"/>
            <w:noProof/>
          </w:rPr>
          <w:t>3</w:t>
        </w:r>
        <w:r w:rsidR="00CD2313">
          <w:rPr>
            <w:rFonts w:asciiTheme="minorHAnsi" w:eastAsiaTheme="minorEastAsia" w:hAnsiTheme="minorHAnsi"/>
            <w:noProof/>
            <w:szCs w:val="22"/>
          </w:rPr>
          <w:tab/>
        </w:r>
        <w:r w:rsidR="00CD2313" w:rsidRPr="00055D8F">
          <w:rPr>
            <w:rStyle w:val="affc"/>
            <w:rFonts w:hint="eastAsia"/>
            <w:noProof/>
          </w:rPr>
          <w:t>业务分析</w:t>
        </w:r>
        <w:r w:rsidR="00CD2313">
          <w:rPr>
            <w:noProof/>
            <w:webHidden/>
          </w:rPr>
          <w:tab/>
        </w:r>
        <w:r w:rsidR="00CD2313">
          <w:rPr>
            <w:noProof/>
            <w:webHidden/>
          </w:rPr>
          <w:fldChar w:fldCharType="begin"/>
        </w:r>
        <w:r w:rsidR="00CD2313">
          <w:rPr>
            <w:noProof/>
            <w:webHidden/>
          </w:rPr>
          <w:instrText xml:space="preserve"> PAGEREF _Toc511425488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4D72115C" w14:textId="77777777" w:rsidR="00CD2313" w:rsidRDefault="00FD2682">
      <w:pPr>
        <w:pStyle w:val="23"/>
        <w:rPr>
          <w:rFonts w:asciiTheme="minorHAnsi" w:eastAsiaTheme="minorEastAsia" w:hAnsiTheme="minorHAnsi"/>
          <w:noProof/>
          <w:szCs w:val="22"/>
        </w:rPr>
      </w:pPr>
      <w:hyperlink w:anchor="_Toc511425489" w:history="1">
        <w:r w:rsidR="00CD2313" w:rsidRPr="00055D8F">
          <w:rPr>
            <w:rStyle w:val="affc"/>
            <w:noProof/>
          </w:rPr>
          <w:t>3.1</w:t>
        </w:r>
        <w:r w:rsidR="00CD2313">
          <w:rPr>
            <w:rFonts w:asciiTheme="minorHAnsi" w:eastAsiaTheme="minorEastAsia" w:hAnsiTheme="minorHAnsi"/>
            <w:noProof/>
            <w:szCs w:val="22"/>
          </w:rPr>
          <w:tab/>
        </w:r>
        <w:r w:rsidR="00CD2313" w:rsidRPr="00055D8F">
          <w:rPr>
            <w:rStyle w:val="affc"/>
            <w:rFonts w:hint="eastAsia"/>
            <w:noProof/>
          </w:rPr>
          <w:t>组织机构结构分析</w:t>
        </w:r>
        <w:r w:rsidR="00CD2313">
          <w:rPr>
            <w:noProof/>
            <w:webHidden/>
          </w:rPr>
          <w:tab/>
        </w:r>
        <w:r w:rsidR="00CD2313">
          <w:rPr>
            <w:noProof/>
            <w:webHidden/>
          </w:rPr>
          <w:fldChar w:fldCharType="begin"/>
        </w:r>
        <w:r w:rsidR="00CD2313">
          <w:rPr>
            <w:noProof/>
            <w:webHidden/>
          </w:rPr>
          <w:instrText xml:space="preserve"> PAGEREF _Toc511425489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2C10DEA6" w14:textId="77777777" w:rsidR="00CD2313" w:rsidRDefault="00FD2682">
      <w:pPr>
        <w:pStyle w:val="23"/>
        <w:rPr>
          <w:rFonts w:asciiTheme="minorHAnsi" w:eastAsiaTheme="minorEastAsia" w:hAnsiTheme="minorHAnsi"/>
          <w:noProof/>
          <w:szCs w:val="22"/>
        </w:rPr>
      </w:pPr>
      <w:hyperlink w:anchor="_Toc511425490" w:history="1">
        <w:r w:rsidR="00CD2313" w:rsidRPr="00055D8F">
          <w:rPr>
            <w:rStyle w:val="affc"/>
            <w:noProof/>
          </w:rPr>
          <w:t>3.2</w:t>
        </w:r>
        <w:r w:rsidR="00CD2313">
          <w:rPr>
            <w:rFonts w:asciiTheme="minorHAnsi" w:eastAsiaTheme="minorEastAsia" w:hAnsiTheme="minorHAnsi"/>
            <w:noProof/>
            <w:szCs w:val="22"/>
          </w:rPr>
          <w:tab/>
        </w:r>
        <w:r w:rsidR="00CD2313" w:rsidRPr="00055D8F">
          <w:rPr>
            <w:rStyle w:val="affc"/>
            <w:rFonts w:hint="eastAsia"/>
            <w:noProof/>
          </w:rPr>
          <w:t>业务流程分析</w:t>
        </w:r>
        <w:r w:rsidR="00CD2313">
          <w:rPr>
            <w:noProof/>
            <w:webHidden/>
          </w:rPr>
          <w:tab/>
        </w:r>
        <w:r w:rsidR="00CD2313">
          <w:rPr>
            <w:noProof/>
            <w:webHidden/>
          </w:rPr>
          <w:fldChar w:fldCharType="begin"/>
        </w:r>
        <w:r w:rsidR="00CD2313">
          <w:rPr>
            <w:noProof/>
            <w:webHidden/>
          </w:rPr>
          <w:instrText xml:space="preserve"> PAGEREF _Toc511425490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1E3A532F" w14:textId="77777777" w:rsidR="00CD2313" w:rsidRDefault="00FD2682">
      <w:pPr>
        <w:pStyle w:val="11"/>
        <w:rPr>
          <w:rFonts w:asciiTheme="minorHAnsi" w:eastAsiaTheme="minorEastAsia" w:hAnsiTheme="minorHAnsi"/>
          <w:noProof/>
          <w:szCs w:val="22"/>
        </w:rPr>
      </w:pPr>
      <w:hyperlink w:anchor="_Toc511425491" w:history="1">
        <w:r w:rsidR="00CD2313" w:rsidRPr="00055D8F">
          <w:rPr>
            <w:rStyle w:val="affc"/>
            <w:noProof/>
          </w:rPr>
          <w:t>4</w:t>
        </w:r>
        <w:r w:rsidR="00CD2313">
          <w:rPr>
            <w:rFonts w:asciiTheme="minorHAnsi" w:eastAsiaTheme="minorEastAsia" w:hAnsiTheme="minorHAnsi"/>
            <w:noProof/>
            <w:szCs w:val="22"/>
          </w:rPr>
          <w:tab/>
        </w:r>
        <w:r w:rsidR="00CD2313" w:rsidRPr="00055D8F">
          <w:rPr>
            <w:rStyle w:val="affc"/>
            <w:rFonts w:hint="eastAsia"/>
            <w:noProof/>
          </w:rPr>
          <w:t>数据描述</w:t>
        </w:r>
        <w:r w:rsidR="00CD2313">
          <w:rPr>
            <w:noProof/>
            <w:webHidden/>
          </w:rPr>
          <w:tab/>
        </w:r>
        <w:r w:rsidR="00CD2313">
          <w:rPr>
            <w:noProof/>
            <w:webHidden/>
          </w:rPr>
          <w:fldChar w:fldCharType="begin"/>
        </w:r>
        <w:r w:rsidR="00CD2313">
          <w:rPr>
            <w:noProof/>
            <w:webHidden/>
          </w:rPr>
          <w:instrText xml:space="preserve"> PAGEREF _Toc511425491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3E95F37D" w14:textId="77777777" w:rsidR="00CD2313" w:rsidRDefault="00FD2682">
      <w:pPr>
        <w:pStyle w:val="23"/>
        <w:rPr>
          <w:rFonts w:asciiTheme="minorHAnsi" w:eastAsiaTheme="minorEastAsia" w:hAnsiTheme="minorHAnsi"/>
          <w:noProof/>
          <w:szCs w:val="22"/>
        </w:rPr>
      </w:pPr>
      <w:hyperlink w:anchor="_Toc511425492" w:history="1">
        <w:r w:rsidR="00CD2313" w:rsidRPr="00055D8F">
          <w:rPr>
            <w:rStyle w:val="affc"/>
            <w:noProof/>
          </w:rPr>
          <w:t>4.1</w:t>
        </w:r>
        <w:r w:rsidR="00CD2313">
          <w:rPr>
            <w:rFonts w:asciiTheme="minorHAnsi" w:eastAsiaTheme="minorEastAsia" w:hAnsiTheme="minorHAnsi"/>
            <w:noProof/>
            <w:szCs w:val="22"/>
          </w:rPr>
          <w:tab/>
        </w:r>
        <w:r w:rsidR="00CD2313" w:rsidRPr="00055D8F">
          <w:rPr>
            <w:rStyle w:val="affc"/>
            <w:rFonts w:hint="eastAsia"/>
            <w:noProof/>
          </w:rPr>
          <w:t>数据流程图</w:t>
        </w:r>
        <w:r w:rsidR="00CD2313">
          <w:rPr>
            <w:noProof/>
            <w:webHidden/>
          </w:rPr>
          <w:tab/>
        </w:r>
        <w:r w:rsidR="00CD2313">
          <w:rPr>
            <w:noProof/>
            <w:webHidden/>
          </w:rPr>
          <w:fldChar w:fldCharType="begin"/>
        </w:r>
        <w:r w:rsidR="00CD2313">
          <w:rPr>
            <w:noProof/>
            <w:webHidden/>
          </w:rPr>
          <w:instrText xml:space="preserve"> PAGEREF _Toc511425492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19AACBD8" w14:textId="77777777" w:rsidR="00CD2313" w:rsidRDefault="00FD2682">
      <w:pPr>
        <w:pStyle w:val="23"/>
        <w:rPr>
          <w:rFonts w:asciiTheme="minorHAnsi" w:eastAsiaTheme="minorEastAsia" w:hAnsiTheme="minorHAnsi"/>
          <w:noProof/>
          <w:szCs w:val="22"/>
        </w:rPr>
      </w:pPr>
      <w:hyperlink w:anchor="_Toc511425493" w:history="1">
        <w:r w:rsidR="00CD2313" w:rsidRPr="00055D8F">
          <w:rPr>
            <w:rStyle w:val="affc"/>
            <w:noProof/>
          </w:rPr>
          <w:t>4.2</w:t>
        </w:r>
        <w:r w:rsidR="00CD2313">
          <w:rPr>
            <w:rFonts w:asciiTheme="minorHAnsi" w:eastAsiaTheme="minorEastAsia" w:hAnsiTheme="minorHAnsi"/>
            <w:noProof/>
            <w:szCs w:val="22"/>
          </w:rPr>
          <w:tab/>
        </w:r>
        <w:r w:rsidR="00CD2313" w:rsidRPr="00055D8F">
          <w:rPr>
            <w:rStyle w:val="affc"/>
            <w:rFonts w:hint="eastAsia"/>
            <w:noProof/>
          </w:rPr>
          <w:t>数据字典</w:t>
        </w:r>
        <w:r w:rsidR="00CD2313">
          <w:rPr>
            <w:noProof/>
            <w:webHidden/>
          </w:rPr>
          <w:tab/>
        </w:r>
        <w:r w:rsidR="00CD2313">
          <w:rPr>
            <w:noProof/>
            <w:webHidden/>
          </w:rPr>
          <w:fldChar w:fldCharType="begin"/>
        </w:r>
        <w:r w:rsidR="00CD2313">
          <w:rPr>
            <w:noProof/>
            <w:webHidden/>
          </w:rPr>
          <w:instrText xml:space="preserve"> PAGEREF _Toc511425493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485AD13E" w14:textId="77777777" w:rsidR="00CD2313" w:rsidRDefault="00FD2682">
      <w:pPr>
        <w:pStyle w:val="11"/>
        <w:rPr>
          <w:rFonts w:asciiTheme="minorHAnsi" w:eastAsiaTheme="minorEastAsia" w:hAnsiTheme="minorHAnsi"/>
          <w:noProof/>
          <w:szCs w:val="22"/>
        </w:rPr>
      </w:pPr>
      <w:hyperlink w:anchor="_Toc511425494" w:history="1">
        <w:r w:rsidR="00CD2313" w:rsidRPr="00055D8F">
          <w:rPr>
            <w:rStyle w:val="affc"/>
            <w:noProof/>
          </w:rPr>
          <w:t>5</w:t>
        </w:r>
        <w:r w:rsidR="00CD2313">
          <w:rPr>
            <w:rFonts w:asciiTheme="minorHAnsi" w:eastAsiaTheme="minorEastAsia" w:hAnsiTheme="minorHAnsi"/>
            <w:noProof/>
            <w:szCs w:val="22"/>
          </w:rPr>
          <w:tab/>
        </w:r>
        <w:r w:rsidR="00CD2313" w:rsidRPr="00055D8F">
          <w:rPr>
            <w:rStyle w:val="affc"/>
            <w:rFonts w:hint="eastAsia"/>
            <w:noProof/>
          </w:rPr>
          <w:t>功能需求</w:t>
        </w:r>
        <w:r w:rsidR="00CD2313">
          <w:rPr>
            <w:noProof/>
            <w:webHidden/>
          </w:rPr>
          <w:tab/>
        </w:r>
        <w:r w:rsidR="00CD2313">
          <w:rPr>
            <w:noProof/>
            <w:webHidden/>
          </w:rPr>
          <w:fldChar w:fldCharType="begin"/>
        </w:r>
        <w:r w:rsidR="00CD2313">
          <w:rPr>
            <w:noProof/>
            <w:webHidden/>
          </w:rPr>
          <w:instrText xml:space="preserve"> PAGEREF _Toc511425494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5F1A2511" w14:textId="77777777" w:rsidR="00CD2313" w:rsidRDefault="00FD2682">
      <w:pPr>
        <w:pStyle w:val="23"/>
        <w:rPr>
          <w:rFonts w:asciiTheme="minorHAnsi" w:eastAsiaTheme="minorEastAsia" w:hAnsiTheme="minorHAnsi"/>
          <w:noProof/>
          <w:szCs w:val="22"/>
        </w:rPr>
      </w:pPr>
      <w:hyperlink w:anchor="_Toc511425495" w:history="1">
        <w:r w:rsidR="00CD2313" w:rsidRPr="00055D8F">
          <w:rPr>
            <w:rStyle w:val="affc"/>
            <w:noProof/>
          </w:rPr>
          <w:t>5.1</w:t>
        </w:r>
        <w:r w:rsidR="00CD2313">
          <w:rPr>
            <w:rFonts w:asciiTheme="minorHAnsi" w:eastAsiaTheme="minorEastAsia" w:hAnsiTheme="minorHAnsi"/>
            <w:noProof/>
            <w:szCs w:val="22"/>
          </w:rPr>
          <w:tab/>
        </w:r>
        <w:r w:rsidR="00CD2313" w:rsidRPr="00055D8F">
          <w:rPr>
            <w:rStyle w:val="affc"/>
            <w:rFonts w:hint="eastAsia"/>
            <w:noProof/>
          </w:rPr>
          <w:t>功能需求总述</w:t>
        </w:r>
        <w:r w:rsidR="00CD2313">
          <w:rPr>
            <w:noProof/>
            <w:webHidden/>
          </w:rPr>
          <w:tab/>
        </w:r>
        <w:r w:rsidR="00CD2313">
          <w:rPr>
            <w:noProof/>
            <w:webHidden/>
          </w:rPr>
          <w:fldChar w:fldCharType="begin"/>
        </w:r>
        <w:r w:rsidR="00CD2313">
          <w:rPr>
            <w:noProof/>
            <w:webHidden/>
          </w:rPr>
          <w:instrText xml:space="preserve"> PAGEREF _Toc511425495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090CEC73" w14:textId="77777777" w:rsidR="00CD2313" w:rsidRDefault="00FD2682">
      <w:pPr>
        <w:pStyle w:val="31"/>
        <w:tabs>
          <w:tab w:val="left" w:pos="1680"/>
          <w:tab w:val="right" w:leader="dot" w:pos="8302"/>
        </w:tabs>
        <w:rPr>
          <w:rFonts w:asciiTheme="minorHAnsi" w:eastAsiaTheme="minorEastAsia" w:hAnsiTheme="minorHAnsi"/>
          <w:noProof/>
          <w:szCs w:val="22"/>
        </w:rPr>
      </w:pPr>
      <w:hyperlink w:anchor="_Toc511425496" w:history="1">
        <w:r w:rsidR="00CD2313" w:rsidRPr="00055D8F">
          <w:rPr>
            <w:rStyle w:val="affc"/>
            <w:noProof/>
          </w:rPr>
          <w:t>1.1.1.</w:t>
        </w:r>
        <w:r w:rsidR="00CD2313">
          <w:rPr>
            <w:rFonts w:asciiTheme="minorHAnsi" w:eastAsiaTheme="minorEastAsia" w:hAnsiTheme="minorHAnsi"/>
            <w:noProof/>
            <w:szCs w:val="22"/>
          </w:rPr>
          <w:tab/>
        </w:r>
        <w:r w:rsidR="00CD2313" w:rsidRPr="00055D8F">
          <w:rPr>
            <w:rStyle w:val="affc"/>
            <w:rFonts w:hint="eastAsia"/>
            <w:noProof/>
          </w:rPr>
          <w:t>功能需求总表</w:t>
        </w:r>
        <w:r w:rsidR="00CD2313">
          <w:rPr>
            <w:noProof/>
            <w:webHidden/>
          </w:rPr>
          <w:tab/>
        </w:r>
        <w:r w:rsidR="00CD2313">
          <w:rPr>
            <w:noProof/>
            <w:webHidden/>
          </w:rPr>
          <w:fldChar w:fldCharType="begin"/>
        </w:r>
        <w:r w:rsidR="00CD2313">
          <w:rPr>
            <w:noProof/>
            <w:webHidden/>
          </w:rPr>
          <w:instrText xml:space="preserve"> PAGEREF _Toc511425496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4FD7A123" w14:textId="77777777" w:rsidR="00CD2313" w:rsidRDefault="00FD2682">
      <w:pPr>
        <w:pStyle w:val="31"/>
        <w:tabs>
          <w:tab w:val="left" w:pos="1680"/>
          <w:tab w:val="right" w:leader="dot" w:pos="8302"/>
        </w:tabs>
        <w:rPr>
          <w:rFonts w:asciiTheme="minorHAnsi" w:eastAsiaTheme="minorEastAsia" w:hAnsiTheme="minorHAnsi"/>
          <w:noProof/>
          <w:szCs w:val="22"/>
        </w:rPr>
      </w:pPr>
      <w:hyperlink w:anchor="_Toc511425497" w:history="1">
        <w:r w:rsidR="00CD2313" w:rsidRPr="00055D8F">
          <w:rPr>
            <w:rStyle w:val="affc"/>
            <w:noProof/>
          </w:rPr>
          <w:t>1.1.2.</w:t>
        </w:r>
        <w:r w:rsidR="00CD2313">
          <w:rPr>
            <w:rFonts w:asciiTheme="minorHAnsi" w:eastAsiaTheme="minorEastAsia" w:hAnsiTheme="minorHAnsi"/>
            <w:noProof/>
            <w:szCs w:val="22"/>
          </w:rPr>
          <w:tab/>
        </w:r>
        <w:r w:rsidR="00CD2313" w:rsidRPr="00055D8F">
          <w:rPr>
            <w:rStyle w:val="affc"/>
            <w:rFonts w:hint="eastAsia"/>
            <w:noProof/>
          </w:rPr>
          <w:t>角色、权限需求</w:t>
        </w:r>
        <w:r w:rsidR="00CD2313">
          <w:rPr>
            <w:noProof/>
            <w:webHidden/>
          </w:rPr>
          <w:tab/>
        </w:r>
        <w:r w:rsidR="00CD2313">
          <w:rPr>
            <w:noProof/>
            <w:webHidden/>
          </w:rPr>
          <w:fldChar w:fldCharType="begin"/>
        </w:r>
        <w:r w:rsidR="00CD2313">
          <w:rPr>
            <w:noProof/>
            <w:webHidden/>
          </w:rPr>
          <w:instrText xml:space="preserve"> PAGEREF _Toc511425497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1E4D9FBF" w14:textId="77777777" w:rsidR="00CD2313" w:rsidRDefault="00FD2682">
      <w:pPr>
        <w:pStyle w:val="23"/>
        <w:rPr>
          <w:rFonts w:asciiTheme="minorHAnsi" w:eastAsiaTheme="minorEastAsia" w:hAnsiTheme="minorHAnsi"/>
          <w:noProof/>
          <w:szCs w:val="22"/>
        </w:rPr>
      </w:pPr>
      <w:hyperlink w:anchor="_Toc511425498" w:history="1">
        <w:r w:rsidR="00CD2313" w:rsidRPr="00055D8F">
          <w:rPr>
            <w:rStyle w:val="affc"/>
            <w:noProof/>
          </w:rPr>
          <w:t>5.2</w:t>
        </w:r>
        <w:r w:rsidR="00CD2313">
          <w:rPr>
            <w:rFonts w:asciiTheme="minorHAnsi" w:eastAsiaTheme="minorEastAsia" w:hAnsiTheme="minorHAnsi"/>
            <w:noProof/>
            <w:szCs w:val="22"/>
          </w:rPr>
          <w:tab/>
        </w:r>
        <w:r w:rsidR="00CD2313" w:rsidRPr="00055D8F">
          <w:rPr>
            <w:rStyle w:val="affc"/>
            <w:rFonts w:hint="eastAsia"/>
            <w:noProof/>
          </w:rPr>
          <w:t>功能需求</w:t>
        </w:r>
        <w:r w:rsidR="00CD2313" w:rsidRPr="00055D8F">
          <w:rPr>
            <w:rStyle w:val="affc"/>
            <w:noProof/>
          </w:rPr>
          <w:t>1</w:t>
        </w:r>
        <w:r w:rsidR="00CD2313" w:rsidRPr="00055D8F">
          <w:rPr>
            <w:rStyle w:val="affc"/>
            <w:rFonts w:hint="eastAsia"/>
            <w:noProof/>
          </w:rPr>
          <w:t>名称</w:t>
        </w:r>
        <w:r w:rsidR="00CD2313">
          <w:rPr>
            <w:noProof/>
            <w:webHidden/>
          </w:rPr>
          <w:tab/>
        </w:r>
        <w:r w:rsidR="00CD2313">
          <w:rPr>
            <w:noProof/>
            <w:webHidden/>
          </w:rPr>
          <w:fldChar w:fldCharType="begin"/>
        </w:r>
        <w:r w:rsidR="00CD2313">
          <w:rPr>
            <w:noProof/>
            <w:webHidden/>
          </w:rPr>
          <w:instrText xml:space="preserve"> PAGEREF _Toc511425498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22F628AC" w14:textId="77777777" w:rsidR="00CD2313" w:rsidRDefault="00FD2682">
      <w:pPr>
        <w:pStyle w:val="23"/>
        <w:rPr>
          <w:rFonts w:asciiTheme="minorHAnsi" w:eastAsiaTheme="minorEastAsia" w:hAnsiTheme="minorHAnsi"/>
          <w:noProof/>
          <w:szCs w:val="22"/>
        </w:rPr>
      </w:pPr>
      <w:hyperlink w:anchor="_Toc511425499" w:history="1">
        <w:r w:rsidR="00CD2313" w:rsidRPr="00055D8F">
          <w:rPr>
            <w:rStyle w:val="affc"/>
            <w:noProof/>
          </w:rPr>
          <w:t>5.3</w:t>
        </w:r>
        <w:r w:rsidR="00CD2313">
          <w:rPr>
            <w:rFonts w:asciiTheme="minorHAnsi" w:eastAsiaTheme="minorEastAsia" w:hAnsiTheme="minorHAnsi"/>
            <w:noProof/>
            <w:szCs w:val="22"/>
          </w:rPr>
          <w:tab/>
        </w:r>
        <w:r w:rsidR="00CD2313" w:rsidRPr="00055D8F">
          <w:rPr>
            <w:rStyle w:val="affc"/>
            <w:rFonts w:hint="eastAsia"/>
            <w:noProof/>
          </w:rPr>
          <w:t>功能需求</w:t>
        </w:r>
        <w:r w:rsidR="00CD2313" w:rsidRPr="00055D8F">
          <w:rPr>
            <w:rStyle w:val="affc"/>
            <w:noProof/>
          </w:rPr>
          <w:t>N</w:t>
        </w:r>
        <w:r w:rsidR="00CD2313" w:rsidRPr="00055D8F">
          <w:rPr>
            <w:rStyle w:val="affc"/>
            <w:rFonts w:hint="eastAsia"/>
            <w:noProof/>
          </w:rPr>
          <w:t>名称</w:t>
        </w:r>
        <w:r w:rsidR="00CD2313">
          <w:rPr>
            <w:noProof/>
            <w:webHidden/>
          </w:rPr>
          <w:tab/>
        </w:r>
        <w:r w:rsidR="00CD2313">
          <w:rPr>
            <w:noProof/>
            <w:webHidden/>
          </w:rPr>
          <w:fldChar w:fldCharType="begin"/>
        </w:r>
        <w:r w:rsidR="00CD2313">
          <w:rPr>
            <w:noProof/>
            <w:webHidden/>
          </w:rPr>
          <w:instrText xml:space="preserve"> PAGEREF _Toc511425499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5883107F" w14:textId="77777777" w:rsidR="00CD2313" w:rsidRDefault="00FD2682">
      <w:pPr>
        <w:pStyle w:val="23"/>
        <w:rPr>
          <w:rFonts w:asciiTheme="minorHAnsi" w:eastAsiaTheme="minorEastAsia" w:hAnsiTheme="minorHAnsi"/>
          <w:noProof/>
          <w:szCs w:val="22"/>
        </w:rPr>
      </w:pPr>
      <w:hyperlink w:anchor="_Toc511425500" w:history="1">
        <w:r w:rsidR="00CD2313" w:rsidRPr="00055D8F">
          <w:rPr>
            <w:rStyle w:val="affc"/>
            <w:noProof/>
          </w:rPr>
          <w:t>5.4</w:t>
        </w:r>
        <w:r w:rsidR="00CD2313">
          <w:rPr>
            <w:rFonts w:asciiTheme="minorHAnsi" w:eastAsiaTheme="minorEastAsia" w:hAnsiTheme="minorHAnsi"/>
            <w:noProof/>
            <w:szCs w:val="22"/>
          </w:rPr>
          <w:tab/>
        </w:r>
        <w:r w:rsidR="00CD2313" w:rsidRPr="00055D8F">
          <w:rPr>
            <w:rStyle w:val="affc"/>
            <w:rFonts w:hint="eastAsia"/>
            <w:noProof/>
          </w:rPr>
          <w:t>需求分析与建模</w:t>
        </w:r>
        <w:r w:rsidR="00CD2313">
          <w:rPr>
            <w:noProof/>
            <w:webHidden/>
          </w:rPr>
          <w:tab/>
        </w:r>
        <w:r w:rsidR="00CD2313">
          <w:rPr>
            <w:noProof/>
            <w:webHidden/>
          </w:rPr>
          <w:fldChar w:fldCharType="begin"/>
        </w:r>
        <w:r w:rsidR="00CD2313">
          <w:rPr>
            <w:noProof/>
            <w:webHidden/>
          </w:rPr>
          <w:instrText xml:space="preserve"> PAGEREF _Toc511425500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371CB2F3" w14:textId="77777777" w:rsidR="00CD2313" w:rsidRDefault="00FD2682">
      <w:pPr>
        <w:pStyle w:val="11"/>
        <w:rPr>
          <w:rFonts w:asciiTheme="minorHAnsi" w:eastAsiaTheme="minorEastAsia" w:hAnsiTheme="minorHAnsi"/>
          <w:noProof/>
          <w:szCs w:val="22"/>
        </w:rPr>
      </w:pPr>
      <w:hyperlink w:anchor="_Toc511425501" w:history="1">
        <w:r w:rsidR="00CD2313" w:rsidRPr="00055D8F">
          <w:rPr>
            <w:rStyle w:val="affc"/>
            <w:noProof/>
          </w:rPr>
          <w:t>6</w:t>
        </w:r>
        <w:r w:rsidR="00CD2313">
          <w:rPr>
            <w:rFonts w:asciiTheme="minorHAnsi" w:eastAsiaTheme="minorEastAsia" w:hAnsiTheme="minorHAnsi"/>
            <w:noProof/>
            <w:szCs w:val="22"/>
          </w:rPr>
          <w:tab/>
        </w:r>
        <w:r w:rsidR="00CD2313" w:rsidRPr="00055D8F">
          <w:rPr>
            <w:rStyle w:val="affc"/>
            <w:rFonts w:hint="eastAsia"/>
            <w:noProof/>
          </w:rPr>
          <w:t>非功能需求</w:t>
        </w:r>
        <w:r w:rsidR="00CD2313">
          <w:rPr>
            <w:noProof/>
            <w:webHidden/>
          </w:rPr>
          <w:tab/>
        </w:r>
        <w:r w:rsidR="00CD2313">
          <w:rPr>
            <w:noProof/>
            <w:webHidden/>
          </w:rPr>
          <w:fldChar w:fldCharType="begin"/>
        </w:r>
        <w:r w:rsidR="00CD2313">
          <w:rPr>
            <w:noProof/>
            <w:webHidden/>
          </w:rPr>
          <w:instrText xml:space="preserve"> PAGEREF _Toc511425501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6309F3CF" w14:textId="77777777" w:rsidR="00CD2313" w:rsidRDefault="00FD2682">
      <w:pPr>
        <w:pStyle w:val="23"/>
        <w:rPr>
          <w:rFonts w:asciiTheme="minorHAnsi" w:eastAsiaTheme="minorEastAsia" w:hAnsiTheme="minorHAnsi"/>
          <w:noProof/>
          <w:szCs w:val="22"/>
        </w:rPr>
      </w:pPr>
      <w:hyperlink w:anchor="_Toc511425502" w:history="1">
        <w:r w:rsidR="00CD2313" w:rsidRPr="00055D8F">
          <w:rPr>
            <w:rStyle w:val="affc"/>
            <w:noProof/>
          </w:rPr>
          <w:t>6.1</w:t>
        </w:r>
        <w:r w:rsidR="00CD2313">
          <w:rPr>
            <w:rFonts w:asciiTheme="minorHAnsi" w:eastAsiaTheme="minorEastAsia" w:hAnsiTheme="minorHAnsi"/>
            <w:noProof/>
            <w:szCs w:val="22"/>
          </w:rPr>
          <w:tab/>
        </w:r>
        <w:r w:rsidR="00CD2313" w:rsidRPr="00055D8F">
          <w:rPr>
            <w:rStyle w:val="affc"/>
            <w:rFonts w:hint="eastAsia"/>
            <w:noProof/>
          </w:rPr>
          <w:t>性能需求</w:t>
        </w:r>
        <w:r w:rsidR="00CD2313">
          <w:rPr>
            <w:noProof/>
            <w:webHidden/>
          </w:rPr>
          <w:tab/>
        </w:r>
        <w:r w:rsidR="00CD2313">
          <w:rPr>
            <w:noProof/>
            <w:webHidden/>
          </w:rPr>
          <w:fldChar w:fldCharType="begin"/>
        </w:r>
        <w:r w:rsidR="00CD2313">
          <w:rPr>
            <w:noProof/>
            <w:webHidden/>
          </w:rPr>
          <w:instrText xml:space="preserve"> PAGEREF _Toc511425502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0FDB3CBF" w14:textId="77777777" w:rsidR="00CD2313" w:rsidRDefault="00FD2682">
      <w:pPr>
        <w:pStyle w:val="23"/>
        <w:rPr>
          <w:rFonts w:asciiTheme="minorHAnsi" w:eastAsiaTheme="minorEastAsia" w:hAnsiTheme="minorHAnsi"/>
          <w:noProof/>
          <w:szCs w:val="22"/>
        </w:rPr>
      </w:pPr>
      <w:hyperlink w:anchor="_Toc511425503" w:history="1">
        <w:r w:rsidR="00CD2313" w:rsidRPr="00055D8F">
          <w:rPr>
            <w:rStyle w:val="affc"/>
            <w:noProof/>
          </w:rPr>
          <w:t>6.2</w:t>
        </w:r>
        <w:r w:rsidR="00CD2313">
          <w:rPr>
            <w:rFonts w:asciiTheme="minorHAnsi" w:eastAsiaTheme="minorEastAsia" w:hAnsiTheme="minorHAnsi"/>
            <w:noProof/>
            <w:szCs w:val="22"/>
          </w:rPr>
          <w:tab/>
        </w:r>
        <w:r w:rsidR="00CD2313" w:rsidRPr="00055D8F">
          <w:rPr>
            <w:rStyle w:val="affc"/>
            <w:rFonts w:hint="eastAsia"/>
            <w:noProof/>
          </w:rPr>
          <w:t>安全保密需求</w:t>
        </w:r>
        <w:r w:rsidR="00CD2313">
          <w:rPr>
            <w:noProof/>
            <w:webHidden/>
          </w:rPr>
          <w:tab/>
        </w:r>
        <w:r w:rsidR="00CD2313">
          <w:rPr>
            <w:noProof/>
            <w:webHidden/>
          </w:rPr>
          <w:fldChar w:fldCharType="begin"/>
        </w:r>
        <w:r w:rsidR="00CD2313">
          <w:rPr>
            <w:noProof/>
            <w:webHidden/>
          </w:rPr>
          <w:instrText xml:space="preserve"> PAGEREF _Toc511425503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68B6181E" w14:textId="77777777" w:rsidR="00CD2313" w:rsidRDefault="00FD2682">
      <w:pPr>
        <w:pStyle w:val="23"/>
        <w:rPr>
          <w:rFonts w:asciiTheme="minorHAnsi" w:eastAsiaTheme="minorEastAsia" w:hAnsiTheme="minorHAnsi"/>
          <w:noProof/>
          <w:szCs w:val="22"/>
        </w:rPr>
      </w:pPr>
      <w:hyperlink w:anchor="_Toc511425504" w:history="1">
        <w:r w:rsidR="00CD2313" w:rsidRPr="00055D8F">
          <w:rPr>
            <w:rStyle w:val="affc"/>
            <w:noProof/>
          </w:rPr>
          <w:t>6.3</w:t>
        </w:r>
        <w:r w:rsidR="00CD2313">
          <w:rPr>
            <w:rFonts w:asciiTheme="minorHAnsi" w:eastAsiaTheme="minorEastAsia" w:hAnsiTheme="minorHAnsi"/>
            <w:noProof/>
            <w:szCs w:val="22"/>
          </w:rPr>
          <w:tab/>
        </w:r>
        <w:r w:rsidR="00CD2313" w:rsidRPr="00055D8F">
          <w:rPr>
            <w:rStyle w:val="affc"/>
            <w:rFonts w:hint="eastAsia"/>
            <w:noProof/>
          </w:rPr>
          <w:t>扩展性需求</w:t>
        </w:r>
        <w:r w:rsidR="00CD2313">
          <w:rPr>
            <w:noProof/>
            <w:webHidden/>
          </w:rPr>
          <w:tab/>
        </w:r>
        <w:r w:rsidR="00CD2313">
          <w:rPr>
            <w:noProof/>
            <w:webHidden/>
          </w:rPr>
          <w:fldChar w:fldCharType="begin"/>
        </w:r>
        <w:r w:rsidR="00CD2313">
          <w:rPr>
            <w:noProof/>
            <w:webHidden/>
          </w:rPr>
          <w:instrText xml:space="preserve"> PAGEREF _Toc511425504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2CC82199" w14:textId="77777777" w:rsidR="00CD2313" w:rsidRDefault="00FD2682">
      <w:pPr>
        <w:pStyle w:val="23"/>
        <w:rPr>
          <w:rFonts w:asciiTheme="minorHAnsi" w:eastAsiaTheme="minorEastAsia" w:hAnsiTheme="minorHAnsi"/>
          <w:noProof/>
          <w:szCs w:val="22"/>
        </w:rPr>
      </w:pPr>
      <w:hyperlink w:anchor="_Toc511425505" w:history="1">
        <w:r w:rsidR="00CD2313" w:rsidRPr="00055D8F">
          <w:rPr>
            <w:rStyle w:val="affc"/>
            <w:noProof/>
          </w:rPr>
          <w:t>6.4</w:t>
        </w:r>
        <w:r w:rsidR="00CD2313">
          <w:rPr>
            <w:rFonts w:asciiTheme="minorHAnsi" w:eastAsiaTheme="minorEastAsia" w:hAnsiTheme="minorHAnsi"/>
            <w:noProof/>
            <w:szCs w:val="22"/>
          </w:rPr>
          <w:tab/>
        </w:r>
        <w:r w:rsidR="00CD2313" w:rsidRPr="00055D8F">
          <w:rPr>
            <w:rStyle w:val="affc"/>
            <w:rFonts w:hint="eastAsia"/>
            <w:noProof/>
          </w:rPr>
          <w:t>稳定性需求</w:t>
        </w:r>
        <w:r w:rsidR="00CD2313">
          <w:rPr>
            <w:noProof/>
            <w:webHidden/>
          </w:rPr>
          <w:tab/>
        </w:r>
        <w:r w:rsidR="00CD2313">
          <w:rPr>
            <w:noProof/>
            <w:webHidden/>
          </w:rPr>
          <w:fldChar w:fldCharType="begin"/>
        </w:r>
        <w:r w:rsidR="00CD2313">
          <w:rPr>
            <w:noProof/>
            <w:webHidden/>
          </w:rPr>
          <w:instrText xml:space="preserve"> PAGEREF _Toc511425505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14BDB73D" w14:textId="77777777" w:rsidR="00CD2313" w:rsidRDefault="00FD2682">
      <w:pPr>
        <w:pStyle w:val="23"/>
        <w:rPr>
          <w:rFonts w:asciiTheme="minorHAnsi" w:eastAsiaTheme="minorEastAsia" w:hAnsiTheme="minorHAnsi"/>
          <w:noProof/>
          <w:szCs w:val="22"/>
        </w:rPr>
      </w:pPr>
      <w:hyperlink w:anchor="_Toc511425506" w:history="1">
        <w:r w:rsidR="00CD2313" w:rsidRPr="00055D8F">
          <w:rPr>
            <w:rStyle w:val="affc"/>
            <w:noProof/>
          </w:rPr>
          <w:t>6.5</w:t>
        </w:r>
        <w:r w:rsidR="00CD2313">
          <w:rPr>
            <w:rFonts w:asciiTheme="minorHAnsi" w:eastAsiaTheme="minorEastAsia" w:hAnsiTheme="minorHAnsi"/>
            <w:noProof/>
            <w:szCs w:val="22"/>
          </w:rPr>
          <w:tab/>
        </w:r>
        <w:r w:rsidR="00CD2313" w:rsidRPr="00055D8F">
          <w:rPr>
            <w:rStyle w:val="affc"/>
            <w:rFonts w:hint="eastAsia"/>
            <w:noProof/>
          </w:rPr>
          <w:t>部署需求</w:t>
        </w:r>
        <w:r w:rsidR="00CD2313">
          <w:rPr>
            <w:noProof/>
            <w:webHidden/>
          </w:rPr>
          <w:tab/>
        </w:r>
        <w:r w:rsidR="00CD2313">
          <w:rPr>
            <w:noProof/>
            <w:webHidden/>
          </w:rPr>
          <w:fldChar w:fldCharType="begin"/>
        </w:r>
        <w:r w:rsidR="00CD2313">
          <w:rPr>
            <w:noProof/>
            <w:webHidden/>
          </w:rPr>
          <w:instrText xml:space="preserve"> PAGEREF _Toc511425506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4D2B4BAB" w14:textId="77777777" w:rsidR="00CD2313" w:rsidRDefault="00FD2682">
      <w:pPr>
        <w:pStyle w:val="11"/>
        <w:rPr>
          <w:rFonts w:asciiTheme="minorHAnsi" w:eastAsiaTheme="minorEastAsia" w:hAnsiTheme="minorHAnsi"/>
          <w:noProof/>
          <w:szCs w:val="22"/>
        </w:rPr>
      </w:pPr>
      <w:hyperlink w:anchor="_Toc511425507" w:history="1">
        <w:r w:rsidR="00CD2313" w:rsidRPr="00055D8F">
          <w:rPr>
            <w:rStyle w:val="affc"/>
            <w:noProof/>
          </w:rPr>
          <w:t>7</w:t>
        </w:r>
        <w:r w:rsidR="00CD2313">
          <w:rPr>
            <w:rFonts w:asciiTheme="minorHAnsi" w:eastAsiaTheme="minorEastAsia" w:hAnsiTheme="minorHAnsi"/>
            <w:noProof/>
            <w:szCs w:val="22"/>
          </w:rPr>
          <w:tab/>
        </w:r>
        <w:r w:rsidR="00CD2313" w:rsidRPr="00055D8F">
          <w:rPr>
            <w:rStyle w:val="affc"/>
            <w:rFonts w:hint="eastAsia"/>
            <w:noProof/>
          </w:rPr>
          <w:t>界面要求</w:t>
        </w:r>
        <w:r w:rsidR="00CD2313">
          <w:rPr>
            <w:noProof/>
            <w:webHidden/>
          </w:rPr>
          <w:tab/>
        </w:r>
        <w:r w:rsidR="00CD2313">
          <w:rPr>
            <w:noProof/>
            <w:webHidden/>
          </w:rPr>
          <w:fldChar w:fldCharType="begin"/>
        </w:r>
        <w:r w:rsidR="00CD2313">
          <w:rPr>
            <w:noProof/>
            <w:webHidden/>
          </w:rPr>
          <w:instrText xml:space="preserve"> PAGEREF _Toc511425507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1102B4EB" w14:textId="77777777" w:rsidR="00CD2313" w:rsidRDefault="00FD2682">
      <w:pPr>
        <w:pStyle w:val="23"/>
        <w:rPr>
          <w:rFonts w:asciiTheme="minorHAnsi" w:eastAsiaTheme="minorEastAsia" w:hAnsiTheme="minorHAnsi"/>
          <w:noProof/>
          <w:szCs w:val="22"/>
        </w:rPr>
      </w:pPr>
      <w:hyperlink w:anchor="_Toc511425508" w:history="1">
        <w:r w:rsidR="00CD2313" w:rsidRPr="00055D8F">
          <w:rPr>
            <w:rStyle w:val="affc"/>
            <w:noProof/>
          </w:rPr>
          <w:t>7.1</w:t>
        </w:r>
        <w:r w:rsidR="00CD2313">
          <w:rPr>
            <w:rFonts w:asciiTheme="minorHAnsi" w:eastAsiaTheme="minorEastAsia" w:hAnsiTheme="minorHAnsi"/>
            <w:noProof/>
            <w:szCs w:val="22"/>
          </w:rPr>
          <w:tab/>
        </w:r>
        <w:r w:rsidR="00CD2313" w:rsidRPr="00055D8F">
          <w:rPr>
            <w:rStyle w:val="affc"/>
            <w:rFonts w:hint="eastAsia"/>
            <w:noProof/>
          </w:rPr>
          <w:t>图形要求</w:t>
        </w:r>
        <w:r w:rsidR="00CD2313">
          <w:rPr>
            <w:noProof/>
            <w:webHidden/>
          </w:rPr>
          <w:tab/>
        </w:r>
        <w:r w:rsidR="00CD2313">
          <w:rPr>
            <w:noProof/>
            <w:webHidden/>
          </w:rPr>
          <w:fldChar w:fldCharType="begin"/>
        </w:r>
        <w:r w:rsidR="00CD2313">
          <w:rPr>
            <w:noProof/>
            <w:webHidden/>
          </w:rPr>
          <w:instrText xml:space="preserve"> PAGEREF _Toc511425508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2FE34E06" w14:textId="77777777" w:rsidR="00CD2313" w:rsidRDefault="00FD2682">
      <w:pPr>
        <w:pStyle w:val="23"/>
        <w:rPr>
          <w:rFonts w:asciiTheme="minorHAnsi" w:eastAsiaTheme="minorEastAsia" w:hAnsiTheme="minorHAnsi"/>
          <w:noProof/>
          <w:szCs w:val="22"/>
        </w:rPr>
      </w:pPr>
      <w:hyperlink w:anchor="_Toc511425509" w:history="1">
        <w:r w:rsidR="00CD2313" w:rsidRPr="00055D8F">
          <w:rPr>
            <w:rStyle w:val="affc"/>
            <w:noProof/>
          </w:rPr>
          <w:t>7.2</w:t>
        </w:r>
        <w:r w:rsidR="00CD2313">
          <w:rPr>
            <w:rFonts w:asciiTheme="minorHAnsi" w:eastAsiaTheme="minorEastAsia" w:hAnsiTheme="minorHAnsi"/>
            <w:noProof/>
            <w:szCs w:val="22"/>
          </w:rPr>
          <w:tab/>
        </w:r>
        <w:r w:rsidR="00CD2313" w:rsidRPr="00055D8F">
          <w:rPr>
            <w:rStyle w:val="affc"/>
            <w:rFonts w:hint="eastAsia"/>
            <w:noProof/>
          </w:rPr>
          <w:t>报表格式</w:t>
        </w:r>
        <w:r w:rsidR="00CD2313">
          <w:rPr>
            <w:noProof/>
            <w:webHidden/>
          </w:rPr>
          <w:tab/>
        </w:r>
        <w:r w:rsidR="00CD2313">
          <w:rPr>
            <w:noProof/>
            <w:webHidden/>
          </w:rPr>
          <w:fldChar w:fldCharType="begin"/>
        </w:r>
        <w:r w:rsidR="00CD2313">
          <w:rPr>
            <w:noProof/>
            <w:webHidden/>
          </w:rPr>
          <w:instrText xml:space="preserve"> PAGEREF _Toc511425509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3E350DED" w14:textId="77777777" w:rsidR="00CD2313" w:rsidRDefault="00FD2682">
      <w:pPr>
        <w:pStyle w:val="23"/>
        <w:rPr>
          <w:rFonts w:asciiTheme="minorHAnsi" w:eastAsiaTheme="minorEastAsia" w:hAnsiTheme="minorHAnsi"/>
          <w:noProof/>
          <w:szCs w:val="22"/>
        </w:rPr>
      </w:pPr>
      <w:hyperlink w:anchor="_Toc511425510" w:history="1">
        <w:r w:rsidR="00CD2313" w:rsidRPr="00055D8F">
          <w:rPr>
            <w:rStyle w:val="affc"/>
            <w:noProof/>
          </w:rPr>
          <w:t>7.3</w:t>
        </w:r>
        <w:r w:rsidR="00CD2313">
          <w:rPr>
            <w:rFonts w:asciiTheme="minorHAnsi" w:eastAsiaTheme="minorEastAsia" w:hAnsiTheme="minorHAnsi"/>
            <w:noProof/>
            <w:szCs w:val="22"/>
          </w:rPr>
          <w:tab/>
        </w:r>
        <w:r w:rsidR="00CD2313" w:rsidRPr="00055D8F">
          <w:rPr>
            <w:rStyle w:val="affc"/>
            <w:rFonts w:hint="eastAsia"/>
            <w:noProof/>
          </w:rPr>
          <w:t>其他</w:t>
        </w:r>
        <w:r w:rsidR="00CD2313">
          <w:rPr>
            <w:noProof/>
            <w:webHidden/>
          </w:rPr>
          <w:tab/>
        </w:r>
        <w:r w:rsidR="00CD2313">
          <w:rPr>
            <w:noProof/>
            <w:webHidden/>
          </w:rPr>
          <w:fldChar w:fldCharType="begin"/>
        </w:r>
        <w:r w:rsidR="00CD2313">
          <w:rPr>
            <w:noProof/>
            <w:webHidden/>
          </w:rPr>
          <w:instrText xml:space="preserve"> PAGEREF _Toc511425510 \h </w:instrText>
        </w:r>
        <w:r w:rsidR="00CD2313">
          <w:rPr>
            <w:noProof/>
            <w:webHidden/>
          </w:rPr>
        </w:r>
        <w:r w:rsidR="00CD2313">
          <w:rPr>
            <w:noProof/>
            <w:webHidden/>
          </w:rPr>
          <w:fldChar w:fldCharType="separate"/>
        </w:r>
        <w:r w:rsidR="00945889">
          <w:rPr>
            <w:noProof/>
            <w:webHidden/>
          </w:rPr>
          <w:t>- 2 -</w:t>
        </w:r>
        <w:r w:rsidR="00CD2313">
          <w:rPr>
            <w:noProof/>
            <w:webHidden/>
          </w:rPr>
          <w:fldChar w:fldCharType="end"/>
        </w:r>
      </w:hyperlink>
    </w:p>
    <w:p w14:paraId="14641D75" w14:textId="77777777" w:rsidR="003A3895" w:rsidRDefault="00E632F5" w:rsidP="00A5405E">
      <w:pPr>
        <w:pStyle w:val="a8"/>
        <w:ind w:firstLineChars="0" w:firstLine="0"/>
        <w:jc w:val="center"/>
        <w:rPr>
          <w:rFonts w:eastAsia="华文中宋" w:hAnsi="华文中宋"/>
          <w:sz w:val="30"/>
          <w:szCs w:val="30"/>
        </w:rPr>
      </w:pPr>
      <w:r>
        <w:rPr>
          <w:rFonts w:eastAsia="华文中宋" w:hAnsi="华文中宋"/>
          <w:sz w:val="30"/>
          <w:szCs w:val="30"/>
        </w:rPr>
        <w:fldChar w:fldCharType="end"/>
      </w:r>
      <w:commentRangeEnd w:id="3"/>
      <w:r w:rsidR="008A5ACF">
        <w:rPr>
          <w:rStyle w:val="afb"/>
        </w:rPr>
        <w:commentReference w:id="3"/>
      </w:r>
    </w:p>
    <w:p w14:paraId="5FCADB9B" w14:textId="77777777" w:rsidR="003A3895" w:rsidRDefault="003A3895" w:rsidP="00A5405E">
      <w:pPr>
        <w:pStyle w:val="a8"/>
        <w:ind w:firstLineChars="0" w:firstLine="0"/>
        <w:jc w:val="center"/>
      </w:pPr>
    </w:p>
    <w:p w14:paraId="0457BBCE" w14:textId="77777777" w:rsidR="00A5405E" w:rsidRDefault="00A5405E" w:rsidP="0098270E">
      <w:pPr>
        <w:pStyle w:val="a8"/>
        <w:ind w:firstLineChars="0" w:firstLine="0"/>
        <w:sectPr w:rsidR="00A5405E" w:rsidSect="00EF5CCD">
          <w:footerReference w:type="first" r:id="rId14"/>
          <w:pgSz w:w="11906" w:h="16838" w:code="9"/>
          <w:pgMar w:top="1440" w:right="1797" w:bottom="1440" w:left="1797" w:header="851" w:footer="992" w:gutter="0"/>
          <w:pgNumType w:fmt="upperRoman" w:start="1"/>
          <w:cols w:space="425"/>
          <w:titlePg/>
          <w:docGrid w:type="lines" w:linePitch="312"/>
        </w:sectPr>
      </w:pPr>
    </w:p>
    <w:p w14:paraId="34CC6FEE" w14:textId="77777777" w:rsidR="00A45548" w:rsidRPr="004A67A5" w:rsidRDefault="00A45548" w:rsidP="00A45548">
      <w:pPr>
        <w:pStyle w:val="1"/>
        <w:spacing w:before="312"/>
      </w:pPr>
      <w:bookmarkStart w:id="4" w:name="_Toc266285195"/>
      <w:bookmarkStart w:id="5" w:name="_Toc511170775"/>
      <w:bookmarkStart w:id="6" w:name="_Toc511425473"/>
      <w:commentRangeStart w:id="7"/>
      <w:r w:rsidRPr="004A67A5">
        <w:lastRenderedPageBreak/>
        <w:t>引言</w:t>
      </w:r>
      <w:bookmarkEnd w:id="4"/>
      <w:bookmarkEnd w:id="5"/>
      <w:commentRangeEnd w:id="7"/>
      <w:r w:rsidR="00B12B4B">
        <w:rPr>
          <w:rStyle w:val="afb"/>
          <w:b w:val="0"/>
          <w:bCs w:val="0"/>
          <w:kern w:val="2"/>
        </w:rPr>
        <w:commentReference w:id="7"/>
      </w:r>
      <w:bookmarkEnd w:id="6"/>
    </w:p>
    <w:p w14:paraId="21EEC9BD" w14:textId="77777777" w:rsidR="00A45548" w:rsidRPr="004A67A5" w:rsidRDefault="00A45548" w:rsidP="00A45548">
      <w:pPr>
        <w:pStyle w:val="2"/>
        <w:rPr>
          <w:lang w:eastAsia="en-US"/>
        </w:rPr>
      </w:pPr>
      <w:bookmarkStart w:id="8" w:name="_Toc81904784"/>
      <w:bookmarkStart w:id="9" w:name="_Toc82585354"/>
      <w:bookmarkStart w:id="10" w:name="_Toc143917100"/>
      <w:bookmarkStart w:id="11" w:name="_Toc171485118"/>
      <w:bookmarkStart w:id="12" w:name="_Toc266285196"/>
      <w:bookmarkStart w:id="13" w:name="_Toc511170776"/>
      <w:bookmarkStart w:id="14" w:name="_Toc511425474"/>
      <w:r w:rsidRPr="004A67A5">
        <w:t>编制目的</w:t>
      </w:r>
      <w:bookmarkEnd w:id="8"/>
      <w:bookmarkEnd w:id="9"/>
      <w:bookmarkEnd w:id="10"/>
      <w:bookmarkEnd w:id="11"/>
      <w:bookmarkEnd w:id="12"/>
      <w:bookmarkEnd w:id="13"/>
      <w:bookmarkEnd w:id="14"/>
    </w:p>
    <w:p w14:paraId="60BE2E0D" w14:textId="77777777" w:rsidR="00945889" w:rsidRPr="004A67A5" w:rsidRDefault="00945889" w:rsidP="00945889">
      <w:pPr>
        <w:pStyle w:val="a8"/>
        <w:ind w:firstLine="480"/>
      </w:pPr>
      <w:bookmarkStart w:id="15" w:name="_Toc511170777"/>
      <w:bookmarkStart w:id="16" w:name="_Toc511425475"/>
      <w:r>
        <w:rPr>
          <w:rFonts w:hint="eastAsia"/>
        </w:rPr>
        <w:t>该文档是为了描述了基于</w:t>
      </w:r>
      <w:r>
        <w:rPr>
          <w:rFonts w:hint="eastAsia"/>
        </w:rPr>
        <w:t>H</w:t>
      </w:r>
      <w:r>
        <w:t>adoop</w:t>
      </w:r>
      <w:r>
        <w:rPr>
          <w:rFonts w:hint="eastAsia"/>
        </w:rPr>
        <w:t>的自适应光学分析系统的功能和性能相关要求，总结了该系统的详细需求，将作为对该系统在概要设计阶段的设计输入。</w:t>
      </w:r>
    </w:p>
    <w:p w14:paraId="7AF9931E" w14:textId="77777777" w:rsidR="00A45548" w:rsidRPr="004A67A5" w:rsidRDefault="00A45548" w:rsidP="00A45548">
      <w:pPr>
        <w:pStyle w:val="2"/>
        <w:rPr>
          <w:lang w:eastAsia="en-US"/>
        </w:rPr>
      </w:pPr>
      <w:commentRangeStart w:id="17"/>
      <w:r w:rsidRPr="004A67A5">
        <w:t>范围</w:t>
      </w:r>
      <w:bookmarkEnd w:id="15"/>
      <w:commentRangeEnd w:id="17"/>
      <w:r w:rsidR="00B12B4B">
        <w:rPr>
          <w:rStyle w:val="afb"/>
          <w:rFonts w:cstheme="minorBidi"/>
          <w:b w:val="0"/>
          <w:bCs w:val="0"/>
        </w:rPr>
        <w:commentReference w:id="17"/>
      </w:r>
      <w:bookmarkEnd w:id="16"/>
    </w:p>
    <w:p w14:paraId="538DE367" w14:textId="77777777" w:rsidR="00945889" w:rsidRPr="004A67A5" w:rsidRDefault="00945889" w:rsidP="00B12B4B">
      <w:pPr>
        <w:pStyle w:val="a8"/>
        <w:ind w:firstLine="480"/>
      </w:pPr>
      <w:r>
        <w:rPr>
          <w:rFonts w:hint="eastAsia"/>
        </w:rPr>
        <w:t>基于</w:t>
      </w:r>
      <w:r>
        <w:t>Hadoop</w:t>
      </w:r>
      <w:r>
        <w:rPr>
          <w:rFonts w:hint="eastAsia"/>
        </w:rPr>
        <w:t>的自适应光学分析系统</w:t>
      </w:r>
      <w:r w:rsidR="00F94FD7">
        <w:rPr>
          <w:rFonts w:hint="eastAsia"/>
        </w:rPr>
        <w:t>主要完成对实验数据的存储和数据的可视化展示，同时提供完善的权限体系，系统操作日志。通过这个系统，可以有效的存储和再现实验数据，同时提供简单的数据分析功能，进而提高使用该系统人员的工作效率。</w:t>
      </w:r>
    </w:p>
    <w:p w14:paraId="0559C9DA" w14:textId="77777777" w:rsidR="00A45548" w:rsidRPr="004A67A5" w:rsidRDefault="00A45548" w:rsidP="00A45548">
      <w:pPr>
        <w:pStyle w:val="2"/>
      </w:pPr>
      <w:bookmarkStart w:id="18" w:name="_Toc266285197"/>
      <w:bookmarkStart w:id="19" w:name="_Toc511170778"/>
      <w:bookmarkStart w:id="20" w:name="_Toc511425476"/>
      <w:r w:rsidRPr="004A67A5">
        <w:t>预期的读者和阅读建议</w:t>
      </w:r>
      <w:bookmarkEnd w:id="18"/>
      <w:bookmarkEnd w:id="19"/>
      <w:bookmarkEnd w:id="20"/>
    </w:p>
    <w:p w14:paraId="60A16518" w14:textId="77777777" w:rsidR="00A45548" w:rsidRDefault="00F94FD7" w:rsidP="00B12B4B">
      <w:pPr>
        <w:pStyle w:val="a8"/>
        <w:ind w:firstLine="480"/>
      </w:pPr>
      <w:r>
        <w:rPr>
          <w:rFonts w:hint="eastAsia"/>
        </w:rPr>
        <w:t>本文档预期读者：</w:t>
      </w:r>
    </w:p>
    <w:p w14:paraId="2AB02CB3" w14:textId="77777777" w:rsidR="00F94FD7" w:rsidRDefault="00F94FD7" w:rsidP="00F94FD7">
      <w:pPr>
        <w:pStyle w:val="a8"/>
        <w:numPr>
          <w:ilvl w:val="0"/>
          <w:numId w:val="7"/>
        </w:numPr>
        <w:ind w:firstLineChars="0"/>
      </w:pPr>
      <w:r>
        <w:rPr>
          <w:rFonts w:hint="eastAsia"/>
        </w:rPr>
        <w:t>设计人员：重点关注相关需求的详细描述。</w:t>
      </w:r>
    </w:p>
    <w:p w14:paraId="43AFA6D8" w14:textId="77777777" w:rsidR="00F94FD7" w:rsidRDefault="00F94FD7" w:rsidP="00F94FD7">
      <w:pPr>
        <w:pStyle w:val="a8"/>
        <w:numPr>
          <w:ilvl w:val="0"/>
          <w:numId w:val="7"/>
        </w:numPr>
        <w:ind w:firstLineChars="0"/>
      </w:pPr>
      <w:r>
        <w:rPr>
          <w:rFonts w:hint="eastAsia"/>
        </w:rPr>
        <w:t>开发人员：重点关注需求的描述和相关用例视图。</w:t>
      </w:r>
    </w:p>
    <w:p w14:paraId="44A081D0" w14:textId="77777777" w:rsidR="00F94FD7" w:rsidRPr="004A67A5" w:rsidRDefault="00F94FD7" w:rsidP="00F94FD7">
      <w:pPr>
        <w:pStyle w:val="a8"/>
        <w:numPr>
          <w:ilvl w:val="0"/>
          <w:numId w:val="7"/>
        </w:numPr>
        <w:ind w:firstLineChars="0"/>
      </w:pPr>
      <w:r>
        <w:rPr>
          <w:rFonts w:hint="eastAsia"/>
        </w:rPr>
        <w:t>用户：可以关注文档需求是否合乎实际使用场景。</w:t>
      </w:r>
    </w:p>
    <w:p w14:paraId="5CA0DE21" w14:textId="77777777" w:rsidR="00A45548" w:rsidRDefault="00A45548" w:rsidP="00A45548">
      <w:pPr>
        <w:pStyle w:val="2"/>
      </w:pPr>
      <w:bookmarkStart w:id="21" w:name="_Toc266285198"/>
      <w:bookmarkStart w:id="22" w:name="_Toc511170779"/>
      <w:bookmarkStart w:id="23" w:name="_Toc511425477"/>
      <w:r w:rsidRPr="004A67A5">
        <w:t>术语和缩略语</w:t>
      </w:r>
      <w:bookmarkEnd w:id="21"/>
      <w:bookmarkEnd w:id="22"/>
      <w:bookmarkEnd w:id="23"/>
    </w:p>
    <w:p w14:paraId="22768277" w14:textId="77777777" w:rsidR="00B12B4B" w:rsidRPr="00B12B4B" w:rsidRDefault="00B12B4B" w:rsidP="00B12B4B">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945889">
        <w:rPr>
          <w:noProof/>
        </w:rPr>
        <w:t>1</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945889">
        <w:rPr>
          <w:noProof/>
        </w:rPr>
        <w:t>1</w:t>
      </w:r>
      <w:r>
        <w:rPr>
          <w:rFonts w:hint="eastAsia"/>
        </w:rPr>
        <w:fldChar w:fldCharType="end"/>
      </w:r>
      <w:r>
        <w:t xml:space="preserve"> </w:t>
      </w:r>
      <w:r w:rsidRPr="004A67A5">
        <w:rPr>
          <w:sz w:val="21"/>
        </w:rPr>
        <w:t>术语和缩略语</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1"/>
        <w:gridCol w:w="6055"/>
      </w:tblGrid>
      <w:tr w:rsidR="00A45548" w:rsidRPr="004A67A5" w14:paraId="2954A1C2" w14:textId="77777777" w:rsidTr="00B12B4B">
        <w:trPr>
          <w:trHeight w:val="247"/>
          <w:jc w:val="center"/>
        </w:trPr>
        <w:tc>
          <w:tcPr>
            <w:tcW w:w="2251" w:type="dxa"/>
            <w:tcBorders>
              <w:top w:val="single" w:sz="4" w:space="0" w:color="auto"/>
            </w:tcBorders>
            <w:shd w:val="clear" w:color="auto" w:fill="D9D9D9"/>
          </w:tcPr>
          <w:p w14:paraId="3777C6FA" w14:textId="77777777" w:rsidR="00A45548" w:rsidRPr="00B12B4B" w:rsidRDefault="00A45548" w:rsidP="00B12B4B">
            <w:pPr>
              <w:jc w:val="center"/>
              <w:rPr>
                <w:b/>
              </w:rPr>
            </w:pPr>
            <w:r w:rsidRPr="00B12B4B">
              <w:rPr>
                <w:b/>
              </w:rPr>
              <w:t>术语、缩略语</w:t>
            </w:r>
          </w:p>
        </w:tc>
        <w:tc>
          <w:tcPr>
            <w:tcW w:w="6055" w:type="dxa"/>
            <w:tcBorders>
              <w:top w:val="single" w:sz="4" w:space="0" w:color="auto"/>
            </w:tcBorders>
            <w:shd w:val="clear" w:color="auto" w:fill="D9D9D9"/>
          </w:tcPr>
          <w:p w14:paraId="0919440F" w14:textId="77777777" w:rsidR="00A45548" w:rsidRPr="00B12B4B" w:rsidRDefault="00A45548" w:rsidP="00B12B4B">
            <w:pPr>
              <w:jc w:val="center"/>
              <w:rPr>
                <w:b/>
              </w:rPr>
            </w:pPr>
            <w:r w:rsidRPr="00B12B4B">
              <w:rPr>
                <w:b/>
              </w:rPr>
              <w:t>解</w:t>
            </w:r>
            <w:r w:rsidRPr="00B12B4B">
              <w:rPr>
                <w:b/>
              </w:rPr>
              <w:t xml:space="preserve">      </w:t>
            </w:r>
            <w:r w:rsidRPr="00B12B4B">
              <w:rPr>
                <w:b/>
              </w:rPr>
              <w:t>释</w:t>
            </w:r>
          </w:p>
        </w:tc>
      </w:tr>
      <w:tr w:rsidR="00A45548" w:rsidRPr="004A67A5" w14:paraId="1503083E" w14:textId="77777777" w:rsidTr="00B12B4B">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2ECE4CB2" w14:textId="77777777" w:rsidR="00A45548" w:rsidRPr="00B12B4B" w:rsidRDefault="00A45548" w:rsidP="00A45548">
            <w:pPr>
              <w:pStyle w:val="affa"/>
              <w:spacing w:line="240" w:lineRule="auto"/>
              <w:rPr>
                <w:rFonts w:ascii="Times New Roman" w:hAnsi="Times New Roman"/>
                <w:sz w:val="18"/>
              </w:rPr>
            </w:pPr>
          </w:p>
        </w:tc>
        <w:tc>
          <w:tcPr>
            <w:tcW w:w="6055" w:type="dxa"/>
            <w:tcBorders>
              <w:top w:val="single" w:sz="4" w:space="0" w:color="auto"/>
              <w:left w:val="single" w:sz="4" w:space="0" w:color="auto"/>
              <w:bottom w:val="single" w:sz="4" w:space="0" w:color="auto"/>
              <w:right w:val="single" w:sz="4" w:space="0" w:color="auto"/>
            </w:tcBorders>
          </w:tcPr>
          <w:p w14:paraId="3B610B80" w14:textId="77777777" w:rsidR="00A45548" w:rsidRPr="00B12B4B" w:rsidRDefault="00A45548" w:rsidP="00A45548">
            <w:pPr>
              <w:pStyle w:val="affa"/>
              <w:spacing w:line="240" w:lineRule="auto"/>
              <w:rPr>
                <w:rFonts w:ascii="Times New Roman" w:hAnsi="Times New Roman"/>
                <w:sz w:val="18"/>
              </w:rPr>
            </w:pPr>
          </w:p>
        </w:tc>
      </w:tr>
      <w:tr w:rsidR="00A45548" w:rsidRPr="004A67A5" w14:paraId="65411ABB" w14:textId="77777777" w:rsidTr="00B12B4B">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305FE4BA" w14:textId="77777777" w:rsidR="00A45548" w:rsidRPr="00B12B4B" w:rsidRDefault="00A45548" w:rsidP="00A45548">
            <w:pPr>
              <w:pStyle w:val="affa"/>
              <w:spacing w:line="240" w:lineRule="auto"/>
              <w:rPr>
                <w:rFonts w:ascii="Times New Roman" w:hAnsi="Times New Roman"/>
                <w:sz w:val="18"/>
              </w:rPr>
            </w:pPr>
          </w:p>
        </w:tc>
        <w:tc>
          <w:tcPr>
            <w:tcW w:w="6055" w:type="dxa"/>
            <w:tcBorders>
              <w:top w:val="single" w:sz="4" w:space="0" w:color="auto"/>
              <w:left w:val="single" w:sz="4" w:space="0" w:color="auto"/>
              <w:bottom w:val="single" w:sz="4" w:space="0" w:color="auto"/>
              <w:right w:val="single" w:sz="4" w:space="0" w:color="auto"/>
            </w:tcBorders>
          </w:tcPr>
          <w:p w14:paraId="69D681DE" w14:textId="77777777" w:rsidR="00A45548" w:rsidRPr="00B12B4B" w:rsidRDefault="00A45548" w:rsidP="00B12B4B">
            <w:pPr>
              <w:pStyle w:val="affa"/>
              <w:keepNext/>
              <w:spacing w:line="240" w:lineRule="auto"/>
              <w:rPr>
                <w:rFonts w:ascii="Times New Roman" w:hAnsi="Times New Roman"/>
                <w:sz w:val="18"/>
              </w:rPr>
            </w:pPr>
          </w:p>
        </w:tc>
      </w:tr>
    </w:tbl>
    <w:p w14:paraId="0DAB6628" w14:textId="77777777" w:rsidR="00A45548" w:rsidRPr="004A67A5" w:rsidRDefault="00A45548" w:rsidP="00A45548">
      <w:pPr>
        <w:pStyle w:val="2"/>
      </w:pPr>
      <w:bookmarkStart w:id="24" w:name="_Toc511170780"/>
      <w:bookmarkStart w:id="25" w:name="_Toc511425478"/>
      <w:bookmarkStart w:id="26" w:name="_Toc266285199"/>
      <w:r w:rsidRPr="004A67A5">
        <w:t>文档约定</w:t>
      </w:r>
      <w:bookmarkEnd w:id="24"/>
      <w:bookmarkEnd w:id="25"/>
    </w:p>
    <w:p w14:paraId="037AC76E" w14:textId="77777777" w:rsidR="00A45548" w:rsidRPr="004A67A5" w:rsidRDefault="00B12B4B" w:rsidP="00B12B4B">
      <w:pPr>
        <w:pStyle w:val="a8"/>
        <w:ind w:firstLine="480"/>
      </w:pPr>
      <w:r>
        <w:t>相关约定描述</w:t>
      </w:r>
    </w:p>
    <w:p w14:paraId="18417199" w14:textId="77777777" w:rsidR="00A45548" w:rsidRPr="004A67A5" w:rsidRDefault="00A45548" w:rsidP="00A45548">
      <w:pPr>
        <w:pStyle w:val="2"/>
      </w:pPr>
      <w:bookmarkStart w:id="27" w:name="_Toc511170781"/>
      <w:bookmarkStart w:id="28" w:name="_Toc511425479"/>
      <w:r w:rsidRPr="004A67A5">
        <w:t>参考文件</w:t>
      </w:r>
      <w:bookmarkEnd w:id="26"/>
      <w:bookmarkEnd w:id="27"/>
      <w:bookmarkEnd w:id="28"/>
    </w:p>
    <w:p w14:paraId="21AFBB9F" w14:textId="77777777" w:rsidR="00A45548" w:rsidRDefault="00A45548" w:rsidP="00B12B4B">
      <w:pPr>
        <w:pStyle w:val="a8"/>
        <w:ind w:firstLine="480"/>
      </w:pPr>
      <w:r w:rsidRPr="004A67A5">
        <w:t>列举编写功能需求说明书时所参考的资料或其它资源。这可能包括用户界面风格指导、合同、标准、系统需</w:t>
      </w:r>
      <w:r w:rsidR="00B12B4B">
        <w:t>求规格说明、使用实例文档，或相关产品的软件需求说明或用户手册。</w:t>
      </w:r>
    </w:p>
    <w:p w14:paraId="6DBD8FB6" w14:textId="77777777" w:rsidR="00A45548" w:rsidRPr="004A67A5" w:rsidRDefault="00A45548" w:rsidP="00A45548">
      <w:pPr>
        <w:pStyle w:val="1"/>
        <w:spacing w:before="312"/>
      </w:pPr>
      <w:bookmarkStart w:id="29" w:name="_Toc266285200"/>
      <w:bookmarkStart w:id="30" w:name="_Toc511170782"/>
      <w:bookmarkStart w:id="31" w:name="_Toc511425480"/>
      <w:r w:rsidRPr="004A67A5">
        <w:t>项目概述</w:t>
      </w:r>
      <w:bookmarkEnd w:id="29"/>
      <w:bookmarkEnd w:id="30"/>
      <w:bookmarkEnd w:id="31"/>
    </w:p>
    <w:p w14:paraId="1C3F27DD" w14:textId="77777777" w:rsidR="00A45548" w:rsidRPr="004A67A5" w:rsidRDefault="00A45548" w:rsidP="00A45548">
      <w:pPr>
        <w:pStyle w:val="2"/>
      </w:pPr>
      <w:bookmarkStart w:id="32" w:name="_Toc511170783"/>
      <w:bookmarkStart w:id="33" w:name="_Toc511425481"/>
      <w:r w:rsidRPr="004A67A5">
        <w:t>目标</w:t>
      </w:r>
      <w:bookmarkEnd w:id="32"/>
      <w:bookmarkEnd w:id="33"/>
    </w:p>
    <w:p w14:paraId="3DE90EBE" w14:textId="77777777" w:rsidR="00F94FD7" w:rsidRPr="004A67A5" w:rsidRDefault="00F94FD7" w:rsidP="00B12B4B">
      <w:pPr>
        <w:pStyle w:val="a8"/>
        <w:ind w:firstLine="480"/>
      </w:pPr>
      <w:r>
        <w:rPr>
          <w:rFonts w:hint="eastAsia"/>
        </w:rPr>
        <w:t>本项目是一个毕业设计题目，</w:t>
      </w:r>
      <w:r w:rsidR="0018422A">
        <w:rPr>
          <w:rFonts w:hint="eastAsia"/>
        </w:rPr>
        <w:t>主要解决的问题是自适应光学实验中数据的存储以及可视化问题。在自适应光学实验中，将产生大量的实验数据，为了解决这些数据的存问题，该系统旨在提供一个高可靠的，可扩展的数据存储服务，并在该存储服务的基础上，实现实验数据的可视化，并提供一些简单的数据分析功能。为了保障实验数据的安全性，同时该系统还将提供相应的完备的权限体系以及可</w:t>
      </w:r>
      <w:r w:rsidR="0018422A">
        <w:rPr>
          <w:rFonts w:hint="eastAsia"/>
        </w:rPr>
        <w:lastRenderedPageBreak/>
        <w:t>追溯的日志功能。</w:t>
      </w:r>
    </w:p>
    <w:p w14:paraId="30E7777A" w14:textId="77777777" w:rsidR="00A45548" w:rsidRPr="004A67A5" w:rsidRDefault="00A45548" w:rsidP="00A45548">
      <w:pPr>
        <w:pStyle w:val="2"/>
      </w:pPr>
      <w:bookmarkStart w:id="34" w:name="_Toc511170784"/>
      <w:bookmarkStart w:id="35" w:name="_Toc511425482"/>
      <w:r w:rsidRPr="004A67A5">
        <w:t>范围</w:t>
      </w:r>
      <w:bookmarkEnd w:id="34"/>
      <w:bookmarkEnd w:id="35"/>
    </w:p>
    <w:p w14:paraId="3ADF3EBD" w14:textId="77777777" w:rsidR="0041643C" w:rsidRPr="004A67A5" w:rsidRDefault="0041643C" w:rsidP="0041643C">
      <w:pPr>
        <w:pStyle w:val="a8"/>
        <w:ind w:firstLine="480"/>
      </w:pPr>
      <w:bookmarkStart w:id="36" w:name="_Toc511170785"/>
      <w:bookmarkStart w:id="37" w:name="_Toc511425483"/>
      <w:r>
        <w:rPr>
          <w:rFonts w:hint="eastAsia"/>
        </w:rPr>
        <w:t>基于</w:t>
      </w:r>
      <w:r>
        <w:t>Hadoop</w:t>
      </w:r>
      <w:r>
        <w:rPr>
          <w:rFonts w:hint="eastAsia"/>
        </w:rPr>
        <w:t>的自适应光学分析系统主要完成对实验数据的存储和数据的可视化展示，同时提供完善的权限体系，系统操作日志。通过这个系统，可以有效的存储和再现实验数据，同时提供简单的数据分析功能，进而提高使用该系统人员的工作效率。</w:t>
      </w:r>
    </w:p>
    <w:p w14:paraId="2176B413" w14:textId="77777777" w:rsidR="00A45548" w:rsidRPr="004A67A5" w:rsidRDefault="00A45548" w:rsidP="00A45548">
      <w:pPr>
        <w:pStyle w:val="2"/>
      </w:pPr>
      <w:r w:rsidRPr="004A67A5">
        <w:t>用户的特点</w:t>
      </w:r>
      <w:bookmarkEnd w:id="36"/>
      <w:bookmarkEnd w:id="37"/>
    </w:p>
    <w:p w14:paraId="61E70774" w14:textId="77777777" w:rsidR="0041643C" w:rsidRPr="004A67A5" w:rsidRDefault="0041643C" w:rsidP="00B12B4B">
      <w:pPr>
        <w:pStyle w:val="a8"/>
        <w:ind w:firstLine="480"/>
      </w:pPr>
      <w:r>
        <w:rPr>
          <w:rFonts w:hint="eastAsia"/>
        </w:rPr>
        <w:t>使用本系统的用户需要具备基础的计算机操作技能。</w:t>
      </w:r>
    </w:p>
    <w:p w14:paraId="7715E313" w14:textId="77777777" w:rsidR="00A45548" w:rsidRPr="004A67A5" w:rsidRDefault="00A45548" w:rsidP="00A45548">
      <w:pPr>
        <w:pStyle w:val="2"/>
      </w:pPr>
      <w:bookmarkStart w:id="38" w:name="_Toc511170786"/>
      <w:bookmarkStart w:id="39" w:name="_Toc511425484"/>
      <w:r w:rsidRPr="004A67A5">
        <w:t>假定条件和约束限制</w:t>
      </w:r>
      <w:bookmarkEnd w:id="38"/>
      <w:bookmarkEnd w:id="39"/>
    </w:p>
    <w:p w14:paraId="1DB54C5C" w14:textId="77777777" w:rsidR="0041643C" w:rsidRDefault="0041643C" w:rsidP="00B12B4B">
      <w:pPr>
        <w:pStyle w:val="a8"/>
        <w:ind w:firstLine="480"/>
      </w:pPr>
      <w:r>
        <w:rPr>
          <w:rFonts w:hint="eastAsia"/>
        </w:rPr>
        <w:t>本系统的用户需要具备基础的计算机操作技能。</w:t>
      </w:r>
    </w:p>
    <w:p w14:paraId="4F3F3405" w14:textId="77777777" w:rsidR="0041643C" w:rsidRPr="004A67A5" w:rsidRDefault="0041643C" w:rsidP="00B12B4B">
      <w:pPr>
        <w:pStyle w:val="a8"/>
        <w:ind w:firstLine="480"/>
      </w:pPr>
      <w:r>
        <w:rPr>
          <w:rFonts w:hint="eastAsia"/>
        </w:rPr>
        <w:t>访问本系统需要一台可以访问网络的</w:t>
      </w:r>
      <w:r>
        <w:rPr>
          <w:rFonts w:hint="eastAsia"/>
        </w:rPr>
        <w:t>P</w:t>
      </w:r>
      <w:r>
        <w:t>C</w:t>
      </w:r>
      <w:r>
        <w:rPr>
          <w:rFonts w:hint="eastAsia"/>
        </w:rPr>
        <w:t>，浏览器。</w:t>
      </w:r>
    </w:p>
    <w:p w14:paraId="46BB9269" w14:textId="77777777" w:rsidR="00A45548" w:rsidRPr="004A67A5" w:rsidRDefault="00A45548" w:rsidP="00A45548">
      <w:pPr>
        <w:pStyle w:val="2"/>
      </w:pPr>
      <w:bookmarkStart w:id="40" w:name="_Toc511170787"/>
      <w:bookmarkStart w:id="41" w:name="_Toc511425485"/>
      <w:r w:rsidRPr="004A67A5">
        <w:t>运行环境</w:t>
      </w:r>
      <w:bookmarkEnd w:id="40"/>
      <w:bookmarkEnd w:id="41"/>
    </w:p>
    <w:p w14:paraId="24ECA3E2" w14:textId="77777777" w:rsidR="00A45548" w:rsidRPr="004A67A5" w:rsidRDefault="00A45548" w:rsidP="00B12B4B">
      <w:pPr>
        <w:pStyle w:val="a8"/>
        <w:ind w:firstLine="480"/>
      </w:pPr>
      <w:r w:rsidRPr="004A67A5">
        <w:t>说明本产品的运行环境（包括硬件环境和软件环境）的规定。根据不同类型、不同规模的项目，项目组可以对以下内容做增减。</w:t>
      </w:r>
    </w:p>
    <w:p w14:paraId="2557D17F" w14:textId="77777777" w:rsidR="00A45548" w:rsidRPr="004A67A5" w:rsidRDefault="00A45548" w:rsidP="00B12B4B">
      <w:pPr>
        <w:pStyle w:val="3"/>
      </w:pPr>
      <w:bookmarkStart w:id="42" w:name="_Toc511170788"/>
      <w:bookmarkStart w:id="43" w:name="_Toc511425486"/>
      <w:r w:rsidRPr="004A67A5">
        <w:t>硬件环境</w:t>
      </w:r>
      <w:bookmarkEnd w:id="42"/>
      <w:bookmarkEnd w:id="43"/>
    </w:p>
    <w:p w14:paraId="350CB80C" w14:textId="77777777" w:rsidR="00772409" w:rsidRDefault="00772409" w:rsidP="00772409">
      <w:pPr>
        <w:pStyle w:val="a8"/>
        <w:numPr>
          <w:ilvl w:val="0"/>
          <w:numId w:val="8"/>
        </w:numPr>
        <w:ind w:firstLineChars="0"/>
      </w:pPr>
      <w:r>
        <w:rPr>
          <w:rFonts w:hint="eastAsia"/>
        </w:rPr>
        <w:t>服务器：</w:t>
      </w:r>
    </w:p>
    <w:p w14:paraId="43FD8611" w14:textId="77777777" w:rsidR="00772409" w:rsidRDefault="00772409" w:rsidP="00B12B4B">
      <w:pPr>
        <w:pStyle w:val="a8"/>
        <w:ind w:firstLine="480"/>
      </w:pPr>
      <w:r>
        <w:rPr>
          <w:rFonts w:hint="eastAsia"/>
        </w:rPr>
        <w:t>内存：</w:t>
      </w:r>
      <w:r>
        <w:rPr>
          <w:rFonts w:hint="eastAsia"/>
        </w:rPr>
        <w:t>16</w:t>
      </w:r>
      <w:r>
        <w:t>G</w:t>
      </w:r>
      <w:r>
        <w:rPr>
          <w:rFonts w:hint="eastAsia"/>
        </w:rPr>
        <w:t>或更多</w:t>
      </w:r>
    </w:p>
    <w:p w14:paraId="700D0E9E" w14:textId="77777777" w:rsidR="00772409" w:rsidRDefault="00772409" w:rsidP="00B12B4B">
      <w:pPr>
        <w:pStyle w:val="a8"/>
        <w:ind w:firstLine="480"/>
      </w:pPr>
      <w:r>
        <w:rPr>
          <w:rFonts w:hint="eastAsia"/>
        </w:rPr>
        <w:t>处理器：</w:t>
      </w:r>
      <w:r>
        <w:rPr>
          <w:rFonts w:hint="eastAsia"/>
        </w:rPr>
        <w:t>E</w:t>
      </w:r>
      <w:r>
        <w:t>3-1230 V3</w:t>
      </w:r>
    </w:p>
    <w:p w14:paraId="3FF6B870" w14:textId="77777777" w:rsidR="00772409" w:rsidRDefault="00772409" w:rsidP="00B12B4B">
      <w:pPr>
        <w:pStyle w:val="a8"/>
        <w:ind w:firstLine="480"/>
      </w:pPr>
      <w:r>
        <w:rPr>
          <w:rFonts w:hint="eastAsia"/>
        </w:rPr>
        <w:t>硬盘：</w:t>
      </w:r>
      <w:r>
        <w:rPr>
          <w:rFonts w:hint="eastAsia"/>
        </w:rPr>
        <w:t>1</w:t>
      </w:r>
      <w:r>
        <w:t>T</w:t>
      </w:r>
    </w:p>
    <w:p w14:paraId="770E7009" w14:textId="77777777" w:rsidR="00772409" w:rsidRDefault="00772409" w:rsidP="00772409">
      <w:pPr>
        <w:pStyle w:val="a8"/>
        <w:numPr>
          <w:ilvl w:val="0"/>
          <w:numId w:val="8"/>
        </w:numPr>
        <w:ind w:firstLineChars="0"/>
      </w:pPr>
      <w:r>
        <w:rPr>
          <w:rFonts w:hint="eastAsia"/>
        </w:rPr>
        <w:t>客户端：</w:t>
      </w:r>
    </w:p>
    <w:p w14:paraId="7FECF0D1" w14:textId="77777777" w:rsidR="008A7119" w:rsidRDefault="008A7119" w:rsidP="00772409">
      <w:pPr>
        <w:pStyle w:val="a8"/>
        <w:ind w:firstLine="480"/>
      </w:pPr>
      <w:bookmarkStart w:id="44" w:name="_Toc511170789"/>
      <w:bookmarkStart w:id="45" w:name="_Toc511425487"/>
      <w:r>
        <w:rPr>
          <w:rFonts w:hint="eastAsia"/>
        </w:rPr>
        <w:t>处理器：</w:t>
      </w:r>
      <w:r w:rsidRPr="008A7119">
        <w:t>Intel Pentium</w:t>
      </w:r>
      <w:r>
        <w:rPr>
          <w:rFonts w:hint="eastAsia"/>
        </w:rPr>
        <w:t>或以上</w:t>
      </w:r>
    </w:p>
    <w:p w14:paraId="3FDF8354" w14:textId="77777777" w:rsidR="008A7119" w:rsidRDefault="008A7119" w:rsidP="00772409">
      <w:pPr>
        <w:pStyle w:val="a8"/>
        <w:ind w:firstLine="480"/>
      </w:pPr>
      <w:r>
        <w:rPr>
          <w:rFonts w:hint="eastAsia"/>
        </w:rPr>
        <w:t>内存：</w:t>
      </w:r>
      <w:r>
        <w:rPr>
          <w:rFonts w:hint="eastAsia"/>
        </w:rPr>
        <w:t>2</w:t>
      </w:r>
      <w:r>
        <w:t>G</w:t>
      </w:r>
      <w:r>
        <w:rPr>
          <w:rFonts w:hint="eastAsia"/>
        </w:rPr>
        <w:t>以上</w:t>
      </w:r>
    </w:p>
    <w:p w14:paraId="7CBDFBAA" w14:textId="77777777" w:rsidR="00A45548" w:rsidRPr="004A67A5" w:rsidRDefault="008A7119" w:rsidP="00B12B4B">
      <w:pPr>
        <w:pStyle w:val="3"/>
      </w:pPr>
      <w:r w:rsidRPr="004A67A5">
        <w:t>软件环境</w:t>
      </w:r>
      <w:bookmarkEnd w:id="44"/>
      <w:bookmarkEnd w:id="45"/>
    </w:p>
    <w:p w14:paraId="1F6C93E8" w14:textId="77777777" w:rsidR="00A45548" w:rsidRPr="004A67A5" w:rsidRDefault="00A45548" w:rsidP="00B12B4B">
      <w:pPr>
        <w:pStyle w:val="a8"/>
        <w:ind w:firstLine="480"/>
      </w:pPr>
      <w:r w:rsidRPr="004A67A5">
        <w:t>描述本软件运行所使用的计算机软件及版本，包括：</w:t>
      </w:r>
    </w:p>
    <w:p w14:paraId="2372FB88" w14:textId="77777777" w:rsidR="00A45548" w:rsidRPr="004A67A5" w:rsidRDefault="00A45548" w:rsidP="00B12B4B">
      <w:pPr>
        <w:pStyle w:val="a8"/>
        <w:numPr>
          <w:ilvl w:val="0"/>
          <w:numId w:val="6"/>
        </w:numPr>
        <w:ind w:firstLineChars="0"/>
      </w:pPr>
      <w:r w:rsidRPr="004A67A5">
        <w:t>操作系统</w:t>
      </w:r>
      <w:r w:rsidR="008A7119">
        <w:rPr>
          <w:rFonts w:hint="eastAsia"/>
        </w:rPr>
        <w:t>：</w:t>
      </w:r>
      <w:r w:rsidR="008A7119">
        <w:t>W</w:t>
      </w:r>
      <w:r w:rsidR="008A7119">
        <w:rPr>
          <w:rFonts w:hint="eastAsia"/>
        </w:rPr>
        <w:t>indows</w:t>
      </w:r>
      <w:r w:rsidR="008A7119">
        <w:t>2000/XP</w:t>
      </w:r>
      <w:r w:rsidR="008A7119">
        <w:rPr>
          <w:rFonts w:hint="eastAsia"/>
        </w:rPr>
        <w:t>或更新版本、</w:t>
      </w:r>
      <w:r w:rsidR="008A7119">
        <w:rPr>
          <w:rFonts w:hint="eastAsia"/>
        </w:rPr>
        <w:t>C</w:t>
      </w:r>
      <w:r w:rsidR="008A7119">
        <w:t>entos6.5</w:t>
      </w:r>
      <w:r w:rsidR="008A7119">
        <w:rPr>
          <w:rFonts w:hint="eastAsia"/>
        </w:rPr>
        <w:t>或更新版本</w:t>
      </w:r>
    </w:p>
    <w:p w14:paraId="0D28587E" w14:textId="77777777" w:rsidR="00A45548" w:rsidRPr="004A67A5" w:rsidRDefault="00A45548" w:rsidP="00B12B4B">
      <w:pPr>
        <w:pStyle w:val="a8"/>
        <w:numPr>
          <w:ilvl w:val="0"/>
          <w:numId w:val="6"/>
        </w:numPr>
        <w:ind w:firstLineChars="0"/>
      </w:pPr>
      <w:r w:rsidRPr="004A67A5">
        <w:t>数据库系统</w:t>
      </w:r>
      <w:r w:rsidR="008A7119">
        <w:rPr>
          <w:rFonts w:hint="eastAsia"/>
        </w:rPr>
        <w:t>：</w:t>
      </w:r>
      <w:r w:rsidR="008A7119">
        <w:rPr>
          <w:rFonts w:hint="eastAsia"/>
        </w:rPr>
        <w:t>H</w:t>
      </w:r>
      <w:r w:rsidR="008A7119">
        <w:t>DP</w:t>
      </w:r>
      <w:r w:rsidR="008A7119">
        <w:rPr>
          <w:rFonts w:hint="eastAsia"/>
        </w:rPr>
        <w:t>2.6</w:t>
      </w:r>
      <w:r w:rsidR="008A7119">
        <w:rPr>
          <w:rFonts w:hint="eastAsia"/>
        </w:rPr>
        <w:t>或更新版本</w:t>
      </w:r>
    </w:p>
    <w:p w14:paraId="5FD78335" w14:textId="77777777" w:rsidR="00A45548" w:rsidRDefault="00A45548" w:rsidP="008A7119">
      <w:pPr>
        <w:pStyle w:val="a8"/>
        <w:numPr>
          <w:ilvl w:val="0"/>
          <w:numId w:val="6"/>
        </w:numPr>
        <w:ind w:firstLineChars="0"/>
      </w:pPr>
      <w:r w:rsidRPr="004A67A5">
        <w:t>开发平台及工具</w:t>
      </w:r>
      <w:r w:rsidR="008A7119">
        <w:rPr>
          <w:rFonts w:hint="eastAsia"/>
        </w:rPr>
        <w:t>：</w:t>
      </w:r>
      <w:proofErr w:type="spellStart"/>
      <w:r w:rsidR="008A7119">
        <w:rPr>
          <w:rFonts w:hint="eastAsia"/>
        </w:rPr>
        <w:t>I</w:t>
      </w:r>
      <w:r w:rsidR="008A7119">
        <w:t>ntellij</w:t>
      </w:r>
      <w:proofErr w:type="spellEnd"/>
      <w:r w:rsidR="008A7119">
        <w:t xml:space="preserve"> I</w:t>
      </w:r>
      <w:r w:rsidR="008A7119">
        <w:rPr>
          <w:rFonts w:hint="eastAsia"/>
        </w:rPr>
        <w:t>dea</w:t>
      </w:r>
    </w:p>
    <w:p w14:paraId="69D17340" w14:textId="77777777" w:rsidR="008A7119" w:rsidRPr="004A67A5" w:rsidRDefault="008A7119" w:rsidP="008A7119">
      <w:pPr>
        <w:pStyle w:val="a8"/>
        <w:numPr>
          <w:ilvl w:val="0"/>
          <w:numId w:val="6"/>
        </w:numPr>
        <w:ind w:firstLineChars="0"/>
      </w:pPr>
      <w:r>
        <w:rPr>
          <w:rFonts w:hint="eastAsia"/>
        </w:rPr>
        <w:t>应用服务器：</w:t>
      </w:r>
      <w:r>
        <w:rPr>
          <w:rFonts w:hint="eastAsia"/>
        </w:rPr>
        <w:t>T</w:t>
      </w:r>
      <w:r>
        <w:t>omcat7</w:t>
      </w:r>
      <w:r>
        <w:rPr>
          <w:rFonts w:hint="eastAsia"/>
        </w:rPr>
        <w:t>或更高</w:t>
      </w:r>
    </w:p>
    <w:p w14:paraId="233F46C7" w14:textId="77777777" w:rsidR="00A45548" w:rsidRPr="004A67A5" w:rsidRDefault="00A45548" w:rsidP="00B12B4B">
      <w:pPr>
        <w:pStyle w:val="a8"/>
        <w:numPr>
          <w:ilvl w:val="0"/>
          <w:numId w:val="6"/>
        </w:numPr>
        <w:ind w:firstLineChars="0"/>
      </w:pPr>
      <w:r w:rsidRPr="004A67A5">
        <w:t>其他软件</w:t>
      </w:r>
      <w:r w:rsidR="008A7119">
        <w:rPr>
          <w:rFonts w:hint="eastAsia"/>
        </w:rPr>
        <w:t>：</w:t>
      </w:r>
      <w:r w:rsidR="008A7119">
        <w:t>C</w:t>
      </w:r>
      <w:r w:rsidR="008A7119">
        <w:rPr>
          <w:rFonts w:hint="eastAsia"/>
        </w:rPr>
        <w:t>entos</w:t>
      </w:r>
      <w:r w:rsidR="008A7119">
        <w:t>7</w:t>
      </w:r>
      <w:r w:rsidR="008A7119">
        <w:rPr>
          <w:rFonts w:hint="eastAsia"/>
        </w:rPr>
        <w:t>、</w:t>
      </w:r>
      <w:proofErr w:type="spellStart"/>
      <w:r w:rsidR="008A7119">
        <w:rPr>
          <w:rFonts w:hint="eastAsia"/>
        </w:rPr>
        <w:t>C</w:t>
      </w:r>
      <w:r w:rsidR="008A7119">
        <w:t>horme</w:t>
      </w:r>
      <w:proofErr w:type="spellEnd"/>
    </w:p>
    <w:p w14:paraId="4D8B02AE" w14:textId="77777777" w:rsidR="00A45548" w:rsidRPr="00B702C3" w:rsidRDefault="00A45548" w:rsidP="00A45548">
      <w:pPr>
        <w:pStyle w:val="1"/>
        <w:spacing w:before="312"/>
      </w:pPr>
      <w:bookmarkStart w:id="46" w:name="_Toc511170790"/>
      <w:bookmarkStart w:id="47" w:name="_Toc511425488"/>
      <w:r w:rsidRPr="00B702C3">
        <w:rPr>
          <w:rFonts w:hint="eastAsia"/>
        </w:rPr>
        <w:lastRenderedPageBreak/>
        <w:t>业务</w:t>
      </w:r>
      <w:r w:rsidRPr="00B702C3">
        <w:t>分析</w:t>
      </w:r>
      <w:bookmarkEnd w:id="46"/>
      <w:bookmarkEnd w:id="47"/>
    </w:p>
    <w:p w14:paraId="68F2A480" w14:textId="77777777" w:rsidR="00A45548" w:rsidRPr="00B702C3" w:rsidRDefault="00A45548" w:rsidP="00B12B4B">
      <w:pPr>
        <w:pStyle w:val="a8"/>
        <w:ind w:firstLine="480"/>
      </w:pPr>
      <w:r w:rsidRPr="00B702C3">
        <w:t>分析客户的</w:t>
      </w:r>
      <w:r w:rsidRPr="00B702C3">
        <w:rPr>
          <w:rFonts w:hint="eastAsia"/>
        </w:rPr>
        <w:t>业务</w:t>
      </w:r>
      <w:r w:rsidRPr="00B702C3">
        <w:t>需求，画出与系统相关的组织机构图等</w:t>
      </w:r>
      <w:r w:rsidR="00B12B4B">
        <w:rPr>
          <w:szCs w:val="24"/>
        </w:rPr>
        <w:t>。</w:t>
      </w:r>
    </w:p>
    <w:p w14:paraId="3F9DB3CB" w14:textId="77777777" w:rsidR="00A45548" w:rsidRDefault="00A45548" w:rsidP="00A557F4">
      <w:pPr>
        <w:pStyle w:val="2"/>
      </w:pPr>
      <w:bookmarkStart w:id="48" w:name="_Toc511170792"/>
      <w:bookmarkStart w:id="49" w:name="_Toc511425490"/>
      <w:r w:rsidRPr="008A7119">
        <w:rPr>
          <w:rFonts w:hint="eastAsia"/>
        </w:rPr>
        <w:t>业务流程分析</w:t>
      </w:r>
      <w:bookmarkEnd w:id="48"/>
      <w:bookmarkEnd w:id="49"/>
      <w:r w:rsidR="00A557F4">
        <w:rPr>
          <w:noProof/>
        </w:rPr>
        <mc:AlternateContent>
          <mc:Choice Requires="wps">
            <w:drawing>
              <wp:anchor distT="0" distB="0" distL="114300" distR="114300" simplePos="0" relativeHeight="251660288" behindDoc="0" locked="0" layoutInCell="1" allowOverlap="1" wp14:anchorId="0C5FA09B" wp14:editId="4BA11DBE">
                <wp:simplePos x="0" y="0"/>
                <wp:positionH relativeFrom="column">
                  <wp:posOffset>314325</wp:posOffset>
                </wp:positionH>
                <wp:positionV relativeFrom="paragraph">
                  <wp:posOffset>4032250</wp:posOffset>
                </wp:positionV>
                <wp:extent cx="5274310" cy="635"/>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2446663" w14:textId="77777777" w:rsidR="00A557F4" w:rsidRPr="00976174" w:rsidRDefault="00A557F4" w:rsidP="00A557F4">
                            <w:pPr>
                              <w:pStyle w:val="aff3"/>
                              <w:jc w:val="center"/>
                              <w:rPr>
                                <w:rFonts w:ascii="Times New Roman" w:eastAsia="宋体" w:hAnsi="Times New Roman"/>
                                <w:noProof/>
                                <w:sz w:val="24"/>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5FA09B" id="_x0000_t202" coordsize="21600,21600" o:spt="202" path="m,l,21600r21600,l21600,xe">
                <v:stroke joinstyle="miter"/>
                <v:path gradientshapeok="t" o:connecttype="rect"/>
              </v:shapetype>
              <v:shape id="文本框 4" o:spid="_x0000_s1026" type="#_x0000_t202" style="position:absolute;left:0;text-align:left;margin-left:24.75pt;margin-top:317.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" stroked="f">
                <v:textbox style="mso-fit-shape-to-text:t" inset="0,0,0,0">
                  <w:txbxContent>
                    <w:p w14:paraId="32446663" w14:textId="77777777" w:rsidR="00A557F4" w:rsidRPr="00976174" w:rsidRDefault="00A557F4" w:rsidP="00A557F4">
                      <w:pPr>
                        <w:pStyle w:val="aff3"/>
                        <w:jc w:val="center"/>
                        <w:rPr>
                          <w:rFonts w:ascii="Times New Roman" w:eastAsia="宋体" w:hAnsi="Times New Roman"/>
                          <w:noProof/>
                          <w:sz w:val="24"/>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v:textbox>
                <w10:wrap type="square"/>
              </v:shape>
            </w:pict>
          </mc:Fallback>
        </mc:AlternateContent>
      </w:r>
      <w:r w:rsidR="00A557F4">
        <w:rPr>
          <w:rFonts w:hint="eastAsia"/>
          <w:noProof/>
        </w:rPr>
        <w:drawing>
          <wp:anchor distT="0" distB="0" distL="114300" distR="114300" simplePos="0" relativeHeight="251658240" behindDoc="0" locked="0" layoutInCell="1" allowOverlap="1" wp14:anchorId="7EFEEE24" wp14:editId="1502DF68">
            <wp:simplePos x="0" y="0"/>
            <wp:positionH relativeFrom="column">
              <wp:posOffset>314325</wp:posOffset>
            </wp:positionH>
            <wp:positionV relativeFrom="paragraph">
              <wp:posOffset>381000</wp:posOffset>
            </wp:positionV>
            <wp:extent cx="5274310" cy="35941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594100"/>
                    </a:xfrm>
                    <a:prstGeom prst="rect">
                      <a:avLst/>
                    </a:prstGeom>
                  </pic:spPr>
                </pic:pic>
              </a:graphicData>
            </a:graphic>
            <wp14:sizeRelH relativeFrom="margin">
              <wp14:pctWidth>0</wp14:pctWidth>
            </wp14:sizeRelH>
            <wp14:sizeRelV relativeFrom="margin">
              <wp14:pctHeight>0</wp14:pctHeight>
            </wp14:sizeRelV>
          </wp:anchor>
        </w:drawing>
      </w:r>
    </w:p>
    <w:p w14:paraId="20073ECD" w14:textId="77777777" w:rsidR="00A557F4" w:rsidRPr="004A67A5" w:rsidRDefault="00A557F4" w:rsidP="00B12B4B">
      <w:pPr>
        <w:pStyle w:val="a8"/>
        <w:ind w:firstLine="480"/>
      </w:pPr>
    </w:p>
    <w:p w14:paraId="5100FFF6" w14:textId="77777777" w:rsidR="00A45548" w:rsidRPr="004A67A5" w:rsidRDefault="00A45548" w:rsidP="00A45548">
      <w:pPr>
        <w:pStyle w:val="1"/>
        <w:spacing w:before="312"/>
      </w:pPr>
      <w:bookmarkStart w:id="50" w:name="_Toc511170793"/>
      <w:bookmarkStart w:id="51" w:name="_Toc511425491"/>
      <w:r w:rsidRPr="004A67A5">
        <w:t>数据描述</w:t>
      </w:r>
      <w:bookmarkEnd w:id="50"/>
      <w:bookmarkEnd w:id="51"/>
    </w:p>
    <w:p w14:paraId="2E6850C4" w14:textId="77777777" w:rsidR="00A45548" w:rsidRDefault="00A45548" w:rsidP="00A45548">
      <w:pPr>
        <w:pStyle w:val="2"/>
      </w:pPr>
      <w:bookmarkStart w:id="52" w:name="_Toc511170794"/>
      <w:bookmarkStart w:id="53" w:name="_Toc511425492"/>
      <w:r>
        <w:rPr>
          <w:rFonts w:hint="eastAsia"/>
        </w:rPr>
        <w:t>数据流程图</w:t>
      </w:r>
      <w:bookmarkEnd w:id="52"/>
      <w:bookmarkEnd w:id="53"/>
    </w:p>
    <w:p w14:paraId="72EF4538" w14:textId="77777777" w:rsidR="00A45548" w:rsidRDefault="00A45548" w:rsidP="00CD2313">
      <w:pPr>
        <w:pStyle w:val="a8"/>
        <w:ind w:firstLine="480"/>
      </w:pPr>
      <w:r>
        <w:rPr>
          <w:rFonts w:hint="eastAsia"/>
        </w:rPr>
        <w:t>参考数据库设计报告的数据流程图部分。</w:t>
      </w:r>
    </w:p>
    <w:p w14:paraId="603F6343" w14:textId="77777777" w:rsidR="00A45548" w:rsidRDefault="00A45548" w:rsidP="00A45548">
      <w:pPr>
        <w:pStyle w:val="2"/>
      </w:pPr>
      <w:bookmarkStart w:id="54" w:name="_Toc511170795"/>
      <w:bookmarkStart w:id="55" w:name="_Toc511425493"/>
      <w:r>
        <w:rPr>
          <w:rFonts w:hint="eastAsia"/>
        </w:rPr>
        <w:t>数据字典</w:t>
      </w:r>
      <w:bookmarkEnd w:id="54"/>
      <w:bookmarkEnd w:id="55"/>
    </w:p>
    <w:p w14:paraId="7ACFED29" w14:textId="77777777" w:rsidR="00A45548" w:rsidRDefault="00A45548" w:rsidP="00B12B4B">
      <w:pPr>
        <w:pStyle w:val="a8"/>
        <w:ind w:firstLine="480"/>
      </w:pPr>
      <w:r>
        <w:t>列出所有作为控制或参考用的基础数据</w:t>
      </w:r>
      <w:r>
        <w:rPr>
          <w:rFonts w:hint="eastAsia"/>
        </w:rPr>
        <w:t>以及</w:t>
      </w:r>
      <w:r w:rsidRPr="004A67A5">
        <w:t>业务处理过程中产生的数据（包括在常规运行中或联机操作中要改变的数据）</w:t>
      </w:r>
      <w:r>
        <w:t>，</w:t>
      </w:r>
      <w:r>
        <w:rPr>
          <w:rFonts w:hint="eastAsia"/>
        </w:rPr>
        <w:t>参考数据库设计报告的数据字典部分，包括数据项和数据结构</w:t>
      </w:r>
      <w:r w:rsidRPr="004A67A5">
        <w:t>。</w:t>
      </w:r>
    </w:p>
    <w:p w14:paraId="15CA2659" w14:textId="77777777" w:rsidR="00CD2313" w:rsidRPr="004A67A5" w:rsidRDefault="00CD2313" w:rsidP="00CD2313">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945889">
        <w:rPr>
          <w:noProof/>
        </w:rPr>
        <w:t>4</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945889">
        <w:rPr>
          <w:noProof/>
        </w:rPr>
        <w:t>1</w:t>
      </w:r>
      <w:r>
        <w:rPr>
          <w:rFonts w:hint="eastAsia"/>
        </w:rPr>
        <w:fldChar w:fldCharType="end"/>
      </w:r>
      <w:r>
        <w:t xml:space="preserve"> </w:t>
      </w:r>
      <w:r w:rsidRPr="004A67A5">
        <w:rPr>
          <w:sz w:val="21"/>
        </w:rPr>
        <w:t>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A45548" w:rsidRPr="004A67A5" w14:paraId="03D0A38D" w14:textId="77777777" w:rsidTr="00CD2313">
        <w:trPr>
          <w:trHeight w:val="309"/>
        </w:trPr>
        <w:tc>
          <w:tcPr>
            <w:tcW w:w="709" w:type="dxa"/>
            <w:shd w:val="pct12" w:color="auto" w:fill="auto"/>
          </w:tcPr>
          <w:p w14:paraId="072DDFE7" w14:textId="77777777" w:rsidR="00A45548" w:rsidRPr="004A67A5" w:rsidRDefault="00A45548" w:rsidP="00A45548">
            <w:pPr>
              <w:rPr>
                <w:b/>
              </w:rPr>
            </w:pPr>
            <w:r w:rsidRPr="004A67A5">
              <w:rPr>
                <w:b/>
              </w:rPr>
              <w:t>序号</w:t>
            </w:r>
          </w:p>
        </w:tc>
        <w:tc>
          <w:tcPr>
            <w:tcW w:w="1843" w:type="dxa"/>
            <w:shd w:val="pct12" w:color="auto" w:fill="auto"/>
          </w:tcPr>
          <w:p w14:paraId="05F363E8" w14:textId="77777777" w:rsidR="00A45548" w:rsidRPr="004A67A5" w:rsidRDefault="00A45548" w:rsidP="00A45548">
            <w:pPr>
              <w:jc w:val="center"/>
              <w:rPr>
                <w:b/>
              </w:rPr>
            </w:pPr>
            <w:r w:rsidRPr="004A67A5">
              <w:rPr>
                <w:b/>
              </w:rPr>
              <w:t>数据</w:t>
            </w:r>
          </w:p>
        </w:tc>
        <w:tc>
          <w:tcPr>
            <w:tcW w:w="3402" w:type="dxa"/>
            <w:shd w:val="pct12" w:color="auto" w:fill="auto"/>
          </w:tcPr>
          <w:p w14:paraId="654C7D97" w14:textId="77777777" w:rsidR="00A45548" w:rsidRPr="004A67A5" w:rsidRDefault="00A45548" w:rsidP="00A45548">
            <w:pPr>
              <w:jc w:val="center"/>
              <w:rPr>
                <w:b/>
              </w:rPr>
            </w:pPr>
            <w:r w:rsidRPr="004A67A5">
              <w:rPr>
                <w:b/>
              </w:rPr>
              <w:t>数据描述</w:t>
            </w:r>
          </w:p>
        </w:tc>
        <w:tc>
          <w:tcPr>
            <w:tcW w:w="2410" w:type="dxa"/>
            <w:shd w:val="pct12" w:color="auto" w:fill="auto"/>
          </w:tcPr>
          <w:p w14:paraId="427B008B" w14:textId="77777777" w:rsidR="00A45548" w:rsidRPr="004A67A5" w:rsidRDefault="00A45548" w:rsidP="00A45548">
            <w:pPr>
              <w:jc w:val="center"/>
              <w:rPr>
                <w:b/>
              </w:rPr>
            </w:pPr>
            <w:r w:rsidRPr="004A67A5">
              <w:rPr>
                <w:b/>
              </w:rPr>
              <w:t>数据所属部门</w:t>
            </w:r>
          </w:p>
        </w:tc>
      </w:tr>
      <w:tr w:rsidR="00A45548" w:rsidRPr="004A67A5" w14:paraId="2EC949FD" w14:textId="77777777" w:rsidTr="00CD2313">
        <w:tc>
          <w:tcPr>
            <w:tcW w:w="709" w:type="dxa"/>
          </w:tcPr>
          <w:p w14:paraId="761EFD89" w14:textId="77777777" w:rsidR="00A45548" w:rsidRPr="004A67A5" w:rsidRDefault="00A45548" w:rsidP="00A45548">
            <w:pPr>
              <w:rPr>
                <w:color w:val="0000FF"/>
              </w:rPr>
            </w:pPr>
          </w:p>
        </w:tc>
        <w:tc>
          <w:tcPr>
            <w:tcW w:w="1843" w:type="dxa"/>
          </w:tcPr>
          <w:p w14:paraId="1DF15C25" w14:textId="77777777" w:rsidR="00A45548" w:rsidRPr="004A67A5" w:rsidRDefault="00A45548" w:rsidP="00A45548">
            <w:pPr>
              <w:rPr>
                <w:color w:val="0000FF"/>
              </w:rPr>
            </w:pPr>
          </w:p>
        </w:tc>
        <w:tc>
          <w:tcPr>
            <w:tcW w:w="3402" w:type="dxa"/>
          </w:tcPr>
          <w:p w14:paraId="4F68B628" w14:textId="77777777" w:rsidR="00A45548" w:rsidRPr="004A67A5" w:rsidRDefault="00A45548" w:rsidP="00A45548">
            <w:pPr>
              <w:rPr>
                <w:color w:val="0000FF"/>
              </w:rPr>
            </w:pPr>
          </w:p>
        </w:tc>
        <w:tc>
          <w:tcPr>
            <w:tcW w:w="2410" w:type="dxa"/>
          </w:tcPr>
          <w:p w14:paraId="7F20F7A4" w14:textId="77777777" w:rsidR="00A45548" w:rsidRPr="004A67A5" w:rsidRDefault="00A45548" w:rsidP="00A45548">
            <w:pPr>
              <w:rPr>
                <w:color w:val="0000FF"/>
              </w:rPr>
            </w:pPr>
          </w:p>
        </w:tc>
      </w:tr>
      <w:tr w:rsidR="00A45548" w:rsidRPr="004A67A5" w14:paraId="2121B573" w14:textId="77777777" w:rsidTr="00CD2313">
        <w:tc>
          <w:tcPr>
            <w:tcW w:w="709" w:type="dxa"/>
          </w:tcPr>
          <w:p w14:paraId="7B2828AD" w14:textId="77777777" w:rsidR="00A45548" w:rsidRPr="004A67A5" w:rsidRDefault="00A45548" w:rsidP="00A45548">
            <w:pPr>
              <w:rPr>
                <w:color w:val="0000FF"/>
              </w:rPr>
            </w:pPr>
          </w:p>
        </w:tc>
        <w:tc>
          <w:tcPr>
            <w:tcW w:w="1843" w:type="dxa"/>
          </w:tcPr>
          <w:p w14:paraId="4EAD76C6" w14:textId="77777777" w:rsidR="00A45548" w:rsidRPr="004A67A5" w:rsidRDefault="00A45548" w:rsidP="00A45548">
            <w:pPr>
              <w:rPr>
                <w:color w:val="0000FF"/>
              </w:rPr>
            </w:pPr>
          </w:p>
        </w:tc>
        <w:tc>
          <w:tcPr>
            <w:tcW w:w="3402" w:type="dxa"/>
          </w:tcPr>
          <w:p w14:paraId="6FB26291" w14:textId="77777777" w:rsidR="00A45548" w:rsidRPr="004A67A5" w:rsidRDefault="00A45548" w:rsidP="00A45548">
            <w:pPr>
              <w:rPr>
                <w:color w:val="0000FF"/>
              </w:rPr>
            </w:pPr>
          </w:p>
        </w:tc>
        <w:tc>
          <w:tcPr>
            <w:tcW w:w="2410" w:type="dxa"/>
          </w:tcPr>
          <w:p w14:paraId="297C504F" w14:textId="77777777" w:rsidR="00A45548" w:rsidRPr="004A67A5" w:rsidRDefault="00A45548" w:rsidP="00A45548">
            <w:pPr>
              <w:rPr>
                <w:color w:val="0000FF"/>
              </w:rPr>
            </w:pPr>
          </w:p>
        </w:tc>
      </w:tr>
    </w:tbl>
    <w:p w14:paraId="253AD2F2" w14:textId="77777777" w:rsidR="00A45548" w:rsidRPr="004A67A5" w:rsidRDefault="00A45548" w:rsidP="00A45548">
      <w:pPr>
        <w:pStyle w:val="1"/>
        <w:spacing w:before="312"/>
      </w:pPr>
      <w:bookmarkStart w:id="56" w:name="_Toc511170796"/>
      <w:bookmarkStart w:id="57" w:name="_Toc511425494"/>
      <w:r w:rsidRPr="004A67A5">
        <w:lastRenderedPageBreak/>
        <w:t>功能需求</w:t>
      </w:r>
      <w:bookmarkEnd w:id="56"/>
      <w:bookmarkEnd w:id="57"/>
    </w:p>
    <w:p w14:paraId="5CBB6368" w14:textId="77777777" w:rsidR="00A45548" w:rsidRDefault="00A45548" w:rsidP="00A45548">
      <w:pPr>
        <w:pStyle w:val="2"/>
      </w:pPr>
      <w:bookmarkStart w:id="58" w:name="_Toc511170797"/>
      <w:bookmarkStart w:id="59" w:name="_Toc511425495"/>
      <w:r w:rsidRPr="004A67A5">
        <w:t>功能需求总述</w:t>
      </w:r>
      <w:bookmarkEnd w:id="58"/>
      <w:bookmarkEnd w:id="59"/>
    </w:p>
    <w:p w14:paraId="1BE1704A" w14:textId="77777777" w:rsidR="00A45548" w:rsidRPr="004A67A5" w:rsidRDefault="00A45548" w:rsidP="00CD2313">
      <w:pPr>
        <w:pStyle w:val="3"/>
      </w:pPr>
      <w:bookmarkStart w:id="60" w:name="_Toc511170798"/>
      <w:bookmarkStart w:id="61" w:name="_Toc511425496"/>
      <w:r w:rsidRPr="004A67A5">
        <w:t>功能需求总表</w:t>
      </w:r>
      <w:bookmarkEnd w:id="60"/>
      <w:bookmarkEnd w:id="61"/>
    </w:p>
    <w:p w14:paraId="329D82C0" w14:textId="77777777" w:rsidR="00CD2313" w:rsidRDefault="00A45548" w:rsidP="00CD2313">
      <w:pPr>
        <w:pStyle w:val="a8"/>
        <w:ind w:firstLine="480"/>
      </w:pPr>
      <w:r w:rsidRPr="00DD762B">
        <w:t>使用表格形式，对需要实现的功能需求进行逐项的描述。</w:t>
      </w:r>
    </w:p>
    <w:p w14:paraId="5FADDE9C" w14:textId="77777777" w:rsidR="00CD2313" w:rsidRPr="00CD2313" w:rsidRDefault="00CD2313" w:rsidP="00CD2313">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945889">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945889">
        <w:rPr>
          <w:noProof/>
        </w:rPr>
        <w:t>1</w:t>
      </w:r>
      <w:r>
        <w:rPr>
          <w:rFonts w:hint="eastAsia"/>
        </w:rPr>
        <w:fldChar w:fldCharType="end"/>
      </w:r>
      <w:r>
        <w:t xml:space="preserve"> </w:t>
      </w:r>
      <w:r w:rsidRPr="00CD2313">
        <w:rPr>
          <w:rFonts w:hint="eastAsia"/>
          <w:sz w:val="21"/>
        </w:rPr>
        <w:t>功能需求表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4"/>
        <w:gridCol w:w="5641"/>
        <w:gridCol w:w="1339"/>
      </w:tblGrid>
      <w:tr w:rsidR="00111C28" w:rsidRPr="004A67A5" w14:paraId="124711C7" w14:textId="77777777" w:rsidTr="00CD2313">
        <w:trPr>
          <w:trHeight w:val="309"/>
        </w:trPr>
        <w:tc>
          <w:tcPr>
            <w:tcW w:w="851" w:type="dxa"/>
            <w:shd w:val="pct12" w:color="auto" w:fill="auto"/>
          </w:tcPr>
          <w:p w14:paraId="2C41DEDD" w14:textId="77777777" w:rsidR="00A45548" w:rsidRPr="004A67A5" w:rsidRDefault="00A45548" w:rsidP="00A45548">
            <w:pPr>
              <w:jc w:val="center"/>
              <w:rPr>
                <w:b/>
              </w:rPr>
            </w:pPr>
            <w:r w:rsidRPr="004A67A5">
              <w:rPr>
                <w:b/>
              </w:rPr>
              <w:t>编号</w:t>
            </w:r>
          </w:p>
        </w:tc>
        <w:tc>
          <w:tcPr>
            <w:tcW w:w="6095" w:type="dxa"/>
            <w:shd w:val="pct12" w:color="auto" w:fill="auto"/>
          </w:tcPr>
          <w:p w14:paraId="760F961B" w14:textId="77777777" w:rsidR="00A45548" w:rsidRPr="004A67A5" w:rsidRDefault="00A45548" w:rsidP="00A45548">
            <w:pPr>
              <w:jc w:val="center"/>
              <w:rPr>
                <w:b/>
              </w:rPr>
            </w:pPr>
            <w:r w:rsidRPr="004A67A5">
              <w:rPr>
                <w:b/>
              </w:rPr>
              <w:t>功能需求名称</w:t>
            </w:r>
          </w:p>
        </w:tc>
        <w:tc>
          <w:tcPr>
            <w:tcW w:w="1418" w:type="dxa"/>
            <w:shd w:val="pct12" w:color="auto" w:fill="auto"/>
          </w:tcPr>
          <w:p w14:paraId="4EFE7122" w14:textId="77777777" w:rsidR="00A45548" w:rsidRPr="004A67A5" w:rsidRDefault="00A45548" w:rsidP="00A45548">
            <w:pPr>
              <w:jc w:val="center"/>
              <w:rPr>
                <w:b/>
              </w:rPr>
            </w:pPr>
            <w:r w:rsidRPr="004A67A5">
              <w:rPr>
                <w:b/>
              </w:rPr>
              <w:t>优先级别</w:t>
            </w:r>
          </w:p>
        </w:tc>
      </w:tr>
      <w:tr w:rsidR="00111C28" w:rsidRPr="004A67A5" w14:paraId="1F680037" w14:textId="77777777" w:rsidTr="00CD2313">
        <w:tc>
          <w:tcPr>
            <w:tcW w:w="851" w:type="dxa"/>
          </w:tcPr>
          <w:p w14:paraId="4B81AC66" w14:textId="77777777" w:rsidR="00A45548" w:rsidRPr="004A67A5" w:rsidRDefault="00111C28" w:rsidP="00A45548">
            <w:pPr>
              <w:rPr>
                <w:color w:val="0000FF"/>
              </w:rPr>
            </w:pPr>
            <w:r w:rsidRPr="00CD2313">
              <w:t>SRS_SJGL01</w:t>
            </w:r>
          </w:p>
        </w:tc>
        <w:tc>
          <w:tcPr>
            <w:tcW w:w="6095" w:type="dxa"/>
          </w:tcPr>
          <w:p w14:paraId="48BFAC3B" w14:textId="77777777" w:rsidR="00A45548" w:rsidRPr="00111C28" w:rsidRDefault="00111C28" w:rsidP="00A45548">
            <w:r w:rsidRPr="00111C28">
              <w:rPr>
                <w:rFonts w:hint="eastAsia"/>
              </w:rPr>
              <w:t>数据导入</w:t>
            </w:r>
          </w:p>
        </w:tc>
        <w:tc>
          <w:tcPr>
            <w:tcW w:w="1418" w:type="dxa"/>
          </w:tcPr>
          <w:p w14:paraId="7C3F31D7" w14:textId="77777777" w:rsidR="00A45548" w:rsidRPr="00111C28" w:rsidRDefault="00111C28" w:rsidP="00111C28">
            <w:pPr>
              <w:jc w:val="center"/>
            </w:pPr>
            <w:r w:rsidRPr="00111C28">
              <w:rPr>
                <w:rFonts w:hint="eastAsia"/>
              </w:rPr>
              <w:t>高</w:t>
            </w:r>
          </w:p>
        </w:tc>
      </w:tr>
      <w:tr w:rsidR="00111C28" w:rsidRPr="004A67A5" w14:paraId="185C480D" w14:textId="77777777" w:rsidTr="00CD2313">
        <w:tc>
          <w:tcPr>
            <w:tcW w:w="851" w:type="dxa"/>
          </w:tcPr>
          <w:p w14:paraId="73DD023D" w14:textId="77777777" w:rsidR="00111C28" w:rsidRPr="00111C28" w:rsidRDefault="00111C28" w:rsidP="00A45548">
            <w:r w:rsidRPr="00CD2313">
              <w:t>SRS_SJGL0</w:t>
            </w:r>
            <w:r>
              <w:rPr>
                <w:rFonts w:hint="eastAsia"/>
              </w:rPr>
              <w:t>2</w:t>
            </w:r>
          </w:p>
        </w:tc>
        <w:tc>
          <w:tcPr>
            <w:tcW w:w="6095" w:type="dxa"/>
          </w:tcPr>
          <w:p w14:paraId="00ABCA36" w14:textId="77777777" w:rsidR="00A45548" w:rsidRPr="00111C28" w:rsidRDefault="00111C28" w:rsidP="00A45548">
            <w:r w:rsidRPr="00111C28">
              <w:rPr>
                <w:rFonts w:hint="eastAsia"/>
              </w:rPr>
              <w:t>数据解析</w:t>
            </w:r>
          </w:p>
        </w:tc>
        <w:tc>
          <w:tcPr>
            <w:tcW w:w="1418" w:type="dxa"/>
          </w:tcPr>
          <w:p w14:paraId="59792A65" w14:textId="77777777" w:rsidR="00A45548" w:rsidRPr="00111C28" w:rsidRDefault="00111C28" w:rsidP="00111C28">
            <w:pPr>
              <w:jc w:val="center"/>
            </w:pPr>
            <w:r w:rsidRPr="00111C28">
              <w:rPr>
                <w:rFonts w:hint="eastAsia"/>
              </w:rPr>
              <w:t>高</w:t>
            </w:r>
          </w:p>
        </w:tc>
      </w:tr>
      <w:tr w:rsidR="00111C28" w:rsidRPr="004A67A5" w14:paraId="3832DA9E" w14:textId="77777777" w:rsidTr="00CD2313">
        <w:tc>
          <w:tcPr>
            <w:tcW w:w="851" w:type="dxa"/>
          </w:tcPr>
          <w:p w14:paraId="2744D41F" w14:textId="77777777" w:rsidR="00111C28" w:rsidRPr="00CD2313" w:rsidRDefault="00111C28" w:rsidP="00111C28">
            <w:r w:rsidRPr="00CD2313">
              <w:t>SRS_SJGL0</w:t>
            </w:r>
            <w:r>
              <w:rPr>
                <w:rFonts w:hint="eastAsia"/>
              </w:rPr>
              <w:t>3</w:t>
            </w:r>
          </w:p>
        </w:tc>
        <w:tc>
          <w:tcPr>
            <w:tcW w:w="6095" w:type="dxa"/>
          </w:tcPr>
          <w:p w14:paraId="168A61FC" w14:textId="77777777" w:rsidR="00111C28" w:rsidRPr="00111C28" w:rsidRDefault="00111C28" w:rsidP="00A45548">
            <w:r w:rsidRPr="00111C28">
              <w:rPr>
                <w:rFonts w:hint="eastAsia"/>
              </w:rPr>
              <w:t>数据统计</w:t>
            </w:r>
          </w:p>
        </w:tc>
        <w:tc>
          <w:tcPr>
            <w:tcW w:w="1418" w:type="dxa"/>
          </w:tcPr>
          <w:p w14:paraId="55DDC747" w14:textId="77777777" w:rsidR="00111C28" w:rsidRPr="00111C28" w:rsidRDefault="00111C28" w:rsidP="00111C28">
            <w:pPr>
              <w:jc w:val="center"/>
            </w:pPr>
            <w:r w:rsidRPr="00111C28">
              <w:rPr>
                <w:rFonts w:hint="eastAsia"/>
              </w:rPr>
              <w:t>高</w:t>
            </w:r>
          </w:p>
        </w:tc>
      </w:tr>
      <w:tr w:rsidR="00111C28" w:rsidRPr="004A67A5" w14:paraId="3C8D3184" w14:textId="77777777" w:rsidTr="00CD2313">
        <w:tc>
          <w:tcPr>
            <w:tcW w:w="851" w:type="dxa"/>
          </w:tcPr>
          <w:p w14:paraId="11F9A17D" w14:textId="77777777" w:rsidR="00111C28" w:rsidRPr="00CD2313" w:rsidRDefault="00111C28" w:rsidP="00111C28">
            <w:r w:rsidRPr="00CD2313">
              <w:t>SRS_SJGL0</w:t>
            </w:r>
            <w:r>
              <w:rPr>
                <w:rFonts w:hint="eastAsia"/>
              </w:rPr>
              <w:t>4</w:t>
            </w:r>
          </w:p>
        </w:tc>
        <w:tc>
          <w:tcPr>
            <w:tcW w:w="6095" w:type="dxa"/>
          </w:tcPr>
          <w:p w14:paraId="30B4F3D4" w14:textId="77777777" w:rsidR="00111C28" w:rsidRPr="00111C28" w:rsidRDefault="00111C28" w:rsidP="00A45548">
            <w:r w:rsidRPr="00111C28">
              <w:rPr>
                <w:rFonts w:hint="eastAsia"/>
              </w:rPr>
              <w:t>数据可视化</w:t>
            </w:r>
          </w:p>
        </w:tc>
        <w:tc>
          <w:tcPr>
            <w:tcW w:w="1418" w:type="dxa"/>
          </w:tcPr>
          <w:p w14:paraId="28FAE76E" w14:textId="77777777" w:rsidR="00111C28" w:rsidRPr="00111C28" w:rsidRDefault="00111C28" w:rsidP="00111C28">
            <w:pPr>
              <w:jc w:val="center"/>
            </w:pPr>
            <w:r w:rsidRPr="00111C28">
              <w:rPr>
                <w:rFonts w:hint="eastAsia"/>
              </w:rPr>
              <w:t>高</w:t>
            </w:r>
          </w:p>
        </w:tc>
      </w:tr>
      <w:tr w:rsidR="00111C28" w:rsidRPr="004A67A5" w14:paraId="54AD11C9" w14:textId="77777777" w:rsidTr="00CD2313">
        <w:tc>
          <w:tcPr>
            <w:tcW w:w="851" w:type="dxa"/>
          </w:tcPr>
          <w:p w14:paraId="0FB16488" w14:textId="77777777" w:rsidR="00111C28" w:rsidRPr="00CD2313" w:rsidRDefault="00111C28" w:rsidP="00111C28">
            <w:r w:rsidRPr="00CD2313">
              <w:t>SRS_SJGL0</w:t>
            </w:r>
            <w:r>
              <w:rPr>
                <w:rFonts w:hint="eastAsia"/>
              </w:rPr>
              <w:t>5</w:t>
            </w:r>
          </w:p>
        </w:tc>
        <w:tc>
          <w:tcPr>
            <w:tcW w:w="6095" w:type="dxa"/>
          </w:tcPr>
          <w:p w14:paraId="236A6523" w14:textId="77777777" w:rsidR="00111C28" w:rsidRPr="00111C28" w:rsidRDefault="00111C28" w:rsidP="00A45548">
            <w:r w:rsidRPr="00111C28">
              <w:rPr>
                <w:rFonts w:hint="eastAsia"/>
              </w:rPr>
              <w:t>角色管理</w:t>
            </w:r>
          </w:p>
        </w:tc>
        <w:tc>
          <w:tcPr>
            <w:tcW w:w="1418" w:type="dxa"/>
          </w:tcPr>
          <w:p w14:paraId="43B6BE3D" w14:textId="77777777" w:rsidR="00111C28" w:rsidRPr="00111C28" w:rsidRDefault="00111C28" w:rsidP="00111C28">
            <w:pPr>
              <w:jc w:val="center"/>
            </w:pPr>
            <w:r w:rsidRPr="00111C28">
              <w:rPr>
                <w:rFonts w:hint="eastAsia"/>
              </w:rPr>
              <w:t>中</w:t>
            </w:r>
          </w:p>
        </w:tc>
      </w:tr>
      <w:tr w:rsidR="00111C28" w:rsidRPr="004A67A5" w14:paraId="21CB5E98" w14:textId="77777777" w:rsidTr="00CD2313">
        <w:tc>
          <w:tcPr>
            <w:tcW w:w="851" w:type="dxa"/>
          </w:tcPr>
          <w:p w14:paraId="0E902DE1" w14:textId="77777777" w:rsidR="00111C28" w:rsidRPr="00CD2313" w:rsidRDefault="00111C28" w:rsidP="00111C28">
            <w:r w:rsidRPr="00CD2313">
              <w:t>SRS_SJGL0</w:t>
            </w:r>
            <w:r>
              <w:rPr>
                <w:rFonts w:hint="eastAsia"/>
              </w:rPr>
              <w:t>6</w:t>
            </w:r>
          </w:p>
        </w:tc>
        <w:tc>
          <w:tcPr>
            <w:tcW w:w="6095" w:type="dxa"/>
          </w:tcPr>
          <w:p w14:paraId="4C3CCCC1" w14:textId="77777777" w:rsidR="00111C28" w:rsidRPr="00111C28" w:rsidRDefault="00111C28" w:rsidP="00A45548">
            <w:r w:rsidRPr="00111C28">
              <w:rPr>
                <w:rFonts w:hint="eastAsia"/>
              </w:rPr>
              <w:t>用户管理</w:t>
            </w:r>
          </w:p>
        </w:tc>
        <w:tc>
          <w:tcPr>
            <w:tcW w:w="1418" w:type="dxa"/>
          </w:tcPr>
          <w:p w14:paraId="5387F4E9" w14:textId="77777777" w:rsidR="00111C28" w:rsidRPr="00111C28" w:rsidRDefault="00111C28" w:rsidP="00111C28">
            <w:pPr>
              <w:jc w:val="center"/>
            </w:pPr>
            <w:r w:rsidRPr="00111C28">
              <w:rPr>
                <w:rFonts w:hint="eastAsia"/>
              </w:rPr>
              <w:t>高</w:t>
            </w:r>
          </w:p>
        </w:tc>
      </w:tr>
      <w:tr w:rsidR="00111C28" w:rsidRPr="004A67A5" w14:paraId="10FF733A" w14:textId="77777777" w:rsidTr="00CD2313">
        <w:tc>
          <w:tcPr>
            <w:tcW w:w="851" w:type="dxa"/>
          </w:tcPr>
          <w:p w14:paraId="11F8BFCB" w14:textId="77777777" w:rsidR="00111C28" w:rsidRPr="00CD2313" w:rsidRDefault="00111C28" w:rsidP="00111C28">
            <w:r w:rsidRPr="00CD2313">
              <w:t>SRS_SJGL0</w:t>
            </w:r>
            <w:r>
              <w:rPr>
                <w:rFonts w:hint="eastAsia"/>
              </w:rPr>
              <w:t>7</w:t>
            </w:r>
          </w:p>
        </w:tc>
        <w:tc>
          <w:tcPr>
            <w:tcW w:w="6095" w:type="dxa"/>
          </w:tcPr>
          <w:p w14:paraId="0EE288AB" w14:textId="77777777" w:rsidR="00111C28" w:rsidRPr="00111C28" w:rsidRDefault="00111C28" w:rsidP="00A45548">
            <w:r w:rsidRPr="00111C28">
              <w:rPr>
                <w:rFonts w:hint="eastAsia"/>
              </w:rPr>
              <w:t>系统日志管理</w:t>
            </w:r>
          </w:p>
        </w:tc>
        <w:tc>
          <w:tcPr>
            <w:tcW w:w="1418" w:type="dxa"/>
          </w:tcPr>
          <w:p w14:paraId="23A1CB42" w14:textId="77777777" w:rsidR="00111C28" w:rsidRPr="00111C28" w:rsidRDefault="00111C28" w:rsidP="00111C28">
            <w:pPr>
              <w:jc w:val="center"/>
            </w:pPr>
            <w:r w:rsidRPr="00111C28">
              <w:rPr>
                <w:rFonts w:hint="eastAsia"/>
              </w:rPr>
              <w:t>低</w:t>
            </w:r>
          </w:p>
        </w:tc>
      </w:tr>
      <w:tr w:rsidR="00111C28" w:rsidRPr="004A67A5" w14:paraId="16559D19" w14:textId="77777777" w:rsidTr="00CD2313">
        <w:tc>
          <w:tcPr>
            <w:tcW w:w="851" w:type="dxa"/>
          </w:tcPr>
          <w:p w14:paraId="32F44027" w14:textId="77777777" w:rsidR="00111C28" w:rsidRPr="00CD2313" w:rsidRDefault="00111C28" w:rsidP="00111C28">
            <w:r w:rsidRPr="00CD2313">
              <w:t>SRS_SJGL0</w:t>
            </w:r>
            <w:r>
              <w:rPr>
                <w:rFonts w:hint="eastAsia"/>
              </w:rPr>
              <w:t>8</w:t>
            </w:r>
          </w:p>
        </w:tc>
        <w:tc>
          <w:tcPr>
            <w:tcW w:w="6095" w:type="dxa"/>
          </w:tcPr>
          <w:p w14:paraId="5F4DE7F7" w14:textId="77777777" w:rsidR="00111C28" w:rsidRPr="00111C28" w:rsidRDefault="00111C28" w:rsidP="00A45548">
            <w:r w:rsidRPr="00111C28">
              <w:rPr>
                <w:rFonts w:hint="eastAsia"/>
              </w:rPr>
              <w:t>操作日志管理</w:t>
            </w:r>
          </w:p>
        </w:tc>
        <w:tc>
          <w:tcPr>
            <w:tcW w:w="1418" w:type="dxa"/>
          </w:tcPr>
          <w:p w14:paraId="4AC8D9BA" w14:textId="77777777" w:rsidR="00111C28" w:rsidRPr="00111C28" w:rsidRDefault="00111C28" w:rsidP="00111C28">
            <w:pPr>
              <w:jc w:val="center"/>
            </w:pPr>
            <w:r w:rsidRPr="00111C28">
              <w:rPr>
                <w:rFonts w:hint="eastAsia"/>
              </w:rPr>
              <w:t>低</w:t>
            </w:r>
          </w:p>
        </w:tc>
      </w:tr>
    </w:tbl>
    <w:p w14:paraId="6D788A77" w14:textId="77777777" w:rsidR="00A45548" w:rsidRDefault="00A45548" w:rsidP="00B12B4B">
      <w:pPr>
        <w:pStyle w:val="a8"/>
        <w:ind w:firstLine="480"/>
      </w:pPr>
    </w:p>
    <w:p w14:paraId="4464F4E3" w14:textId="77777777" w:rsidR="00A45548" w:rsidRPr="004A67A5" w:rsidRDefault="00A45548" w:rsidP="00CD2313">
      <w:pPr>
        <w:pStyle w:val="3"/>
      </w:pPr>
      <w:bookmarkStart w:id="62" w:name="_Toc511170799"/>
      <w:bookmarkStart w:id="63" w:name="_Toc511425497"/>
      <w:r w:rsidRPr="004A67A5">
        <w:t>角色、权限需求</w:t>
      </w:r>
      <w:bookmarkEnd w:id="62"/>
      <w:bookmarkEnd w:id="63"/>
    </w:p>
    <w:p w14:paraId="70137377" w14:textId="77777777" w:rsidR="00A45548" w:rsidRPr="004A67A5" w:rsidRDefault="00A45548" w:rsidP="00B12B4B">
      <w:pPr>
        <w:pStyle w:val="a8"/>
        <w:ind w:firstLine="480"/>
      </w:pPr>
      <w:r w:rsidRPr="004A67A5">
        <w:t>描述角色信息、角色对功能的操作权限及角色对数据的操作权限。</w:t>
      </w:r>
    </w:p>
    <w:p w14:paraId="3541959E" w14:textId="77777777" w:rsidR="00A45548" w:rsidRDefault="00A45548" w:rsidP="00B12B4B">
      <w:pPr>
        <w:pStyle w:val="a8"/>
        <w:ind w:firstLine="480"/>
      </w:pPr>
      <w:r w:rsidRPr="004A67A5">
        <w:t>示例：</w:t>
      </w:r>
    </w:p>
    <w:p w14:paraId="30158BC4" w14:textId="77777777" w:rsidR="00CD2313" w:rsidRPr="004A67A5" w:rsidRDefault="00CD2313" w:rsidP="00CD2313">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945889">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945889">
        <w:rPr>
          <w:noProof/>
        </w:rPr>
        <w:t>3</w:t>
      </w:r>
      <w:r>
        <w:rPr>
          <w:rFonts w:hint="eastAsia"/>
        </w:rPr>
        <w:fldChar w:fldCharType="end"/>
      </w:r>
      <w:r>
        <w:t xml:space="preserve"> </w:t>
      </w:r>
      <w:r w:rsidRPr="00CD2313">
        <w:rPr>
          <w:rFonts w:hint="eastAsia"/>
        </w:rPr>
        <w:t>角色权限分配表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544"/>
        <w:gridCol w:w="2268"/>
      </w:tblGrid>
      <w:tr w:rsidR="00A45548" w:rsidRPr="004A67A5" w14:paraId="27A03108" w14:textId="77777777" w:rsidTr="00CD2313">
        <w:trPr>
          <w:trHeight w:val="309"/>
        </w:trPr>
        <w:tc>
          <w:tcPr>
            <w:tcW w:w="709" w:type="dxa"/>
            <w:shd w:val="pct12" w:color="auto" w:fill="auto"/>
          </w:tcPr>
          <w:p w14:paraId="459FAEFA" w14:textId="77777777" w:rsidR="00A45548" w:rsidRPr="004A67A5" w:rsidRDefault="00A45548" w:rsidP="00A45548">
            <w:pPr>
              <w:jc w:val="center"/>
              <w:rPr>
                <w:b/>
              </w:rPr>
            </w:pPr>
            <w:r w:rsidRPr="004A67A5">
              <w:rPr>
                <w:b/>
              </w:rPr>
              <w:t>序号</w:t>
            </w:r>
          </w:p>
        </w:tc>
        <w:tc>
          <w:tcPr>
            <w:tcW w:w="1843" w:type="dxa"/>
            <w:shd w:val="pct12" w:color="auto" w:fill="auto"/>
          </w:tcPr>
          <w:p w14:paraId="1A087F52" w14:textId="77777777" w:rsidR="00A45548" w:rsidRPr="004A67A5" w:rsidRDefault="00A45548" w:rsidP="00A45548">
            <w:pPr>
              <w:jc w:val="center"/>
              <w:rPr>
                <w:b/>
              </w:rPr>
            </w:pPr>
            <w:r w:rsidRPr="004A67A5">
              <w:rPr>
                <w:b/>
              </w:rPr>
              <w:t>角色</w:t>
            </w:r>
          </w:p>
        </w:tc>
        <w:tc>
          <w:tcPr>
            <w:tcW w:w="3544" w:type="dxa"/>
            <w:shd w:val="pct12" w:color="auto" w:fill="auto"/>
          </w:tcPr>
          <w:p w14:paraId="53091FBD" w14:textId="77777777" w:rsidR="00A45548" w:rsidRPr="004A67A5" w:rsidRDefault="00A45548" w:rsidP="00A45548">
            <w:pPr>
              <w:jc w:val="center"/>
              <w:rPr>
                <w:b/>
              </w:rPr>
            </w:pPr>
            <w:r w:rsidRPr="004A67A5">
              <w:rPr>
                <w:b/>
              </w:rPr>
              <w:t>功能</w:t>
            </w:r>
          </w:p>
        </w:tc>
        <w:tc>
          <w:tcPr>
            <w:tcW w:w="2268" w:type="dxa"/>
            <w:shd w:val="pct12" w:color="auto" w:fill="auto"/>
          </w:tcPr>
          <w:p w14:paraId="20138348" w14:textId="77777777" w:rsidR="00A45548" w:rsidRPr="004A67A5" w:rsidRDefault="00A45548" w:rsidP="00A45548">
            <w:pPr>
              <w:jc w:val="center"/>
              <w:rPr>
                <w:b/>
              </w:rPr>
            </w:pPr>
            <w:r w:rsidRPr="004A67A5">
              <w:rPr>
                <w:b/>
              </w:rPr>
              <w:t>权限</w:t>
            </w:r>
          </w:p>
        </w:tc>
      </w:tr>
      <w:tr w:rsidR="00A45548" w:rsidRPr="004A67A5" w14:paraId="11619080" w14:textId="77777777" w:rsidTr="00CD2313">
        <w:tc>
          <w:tcPr>
            <w:tcW w:w="709" w:type="dxa"/>
          </w:tcPr>
          <w:p w14:paraId="4785CB82" w14:textId="77777777" w:rsidR="00A45548" w:rsidRPr="00CD2313" w:rsidRDefault="00A45548" w:rsidP="00A45548">
            <w:r w:rsidRPr="00CD2313">
              <w:t>1</w:t>
            </w:r>
          </w:p>
        </w:tc>
        <w:tc>
          <w:tcPr>
            <w:tcW w:w="1843" w:type="dxa"/>
          </w:tcPr>
          <w:p w14:paraId="72DD1EA1" w14:textId="6F6C5E74" w:rsidR="008D1346" w:rsidRPr="00CD2313" w:rsidRDefault="008D1346" w:rsidP="00A45548">
            <w:pPr>
              <w:rPr>
                <w:rFonts w:hint="eastAsia"/>
              </w:rPr>
            </w:pPr>
            <w:r>
              <w:rPr>
                <w:rFonts w:hint="eastAsia"/>
              </w:rPr>
              <w:t>a</w:t>
            </w:r>
            <w:r>
              <w:t>dmin</w:t>
            </w:r>
          </w:p>
        </w:tc>
        <w:tc>
          <w:tcPr>
            <w:tcW w:w="3544" w:type="dxa"/>
          </w:tcPr>
          <w:p w14:paraId="27ECEF9D" w14:textId="30A0D6D0" w:rsidR="00A45548" w:rsidRPr="00CD2313" w:rsidRDefault="008D1346" w:rsidP="00A45548">
            <w:r>
              <w:rPr>
                <w:rFonts w:hint="eastAsia"/>
              </w:rPr>
              <w:t>系统管理员</w:t>
            </w:r>
          </w:p>
        </w:tc>
        <w:tc>
          <w:tcPr>
            <w:tcW w:w="2268" w:type="dxa"/>
          </w:tcPr>
          <w:p w14:paraId="7339F464" w14:textId="7A19805B" w:rsidR="00A45548" w:rsidRPr="00CD2313" w:rsidRDefault="008D1346" w:rsidP="00A45548">
            <w:r>
              <w:rPr>
                <w:rFonts w:hint="eastAsia"/>
              </w:rPr>
              <w:t>具有系统所有权限</w:t>
            </w:r>
          </w:p>
        </w:tc>
      </w:tr>
      <w:tr w:rsidR="00A45548" w:rsidRPr="004A67A5" w14:paraId="4C365C4D" w14:textId="77777777" w:rsidTr="00CD2313">
        <w:tc>
          <w:tcPr>
            <w:tcW w:w="709" w:type="dxa"/>
          </w:tcPr>
          <w:p w14:paraId="66F12ED4" w14:textId="3F5E1C4B" w:rsidR="00A45548" w:rsidRPr="00592702" w:rsidRDefault="008D1346" w:rsidP="00A45548">
            <w:r w:rsidRPr="00592702">
              <w:rPr>
                <w:rFonts w:hint="eastAsia"/>
              </w:rPr>
              <w:t>2</w:t>
            </w:r>
          </w:p>
        </w:tc>
        <w:tc>
          <w:tcPr>
            <w:tcW w:w="1843" w:type="dxa"/>
          </w:tcPr>
          <w:p w14:paraId="4D9E5AEC" w14:textId="4FD6C05E" w:rsidR="00A45548" w:rsidRPr="00592702" w:rsidRDefault="008D1346" w:rsidP="00A45548">
            <w:r w:rsidRPr="00592702">
              <w:t>data</w:t>
            </w:r>
          </w:p>
        </w:tc>
        <w:tc>
          <w:tcPr>
            <w:tcW w:w="3544" w:type="dxa"/>
          </w:tcPr>
          <w:p w14:paraId="4F12FCC1" w14:textId="3B6F7C47" w:rsidR="00A45548" w:rsidRPr="00592702" w:rsidRDefault="008D1346" w:rsidP="00A45548">
            <w:r w:rsidRPr="00592702">
              <w:rPr>
                <w:rFonts w:hint="eastAsia"/>
              </w:rPr>
              <w:t>数据管理员</w:t>
            </w:r>
          </w:p>
        </w:tc>
        <w:tc>
          <w:tcPr>
            <w:tcW w:w="2268" w:type="dxa"/>
          </w:tcPr>
          <w:p w14:paraId="26775CF8" w14:textId="42E0CC7D" w:rsidR="00A45548" w:rsidRPr="00592702" w:rsidRDefault="008D1346" w:rsidP="00A45548">
            <w:pPr>
              <w:rPr>
                <w:rFonts w:hint="eastAsia"/>
              </w:rPr>
            </w:pPr>
            <w:r w:rsidRPr="00592702">
              <w:rPr>
                <w:rFonts w:hint="eastAsia"/>
              </w:rPr>
              <w:t>具有数据</w:t>
            </w:r>
            <w:proofErr w:type="gramStart"/>
            <w:r w:rsidRPr="00592702">
              <w:rPr>
                <w:rFonts w:hint="eastAsia"/>
              </w:rPr>
              <w:t>增删改查的</w:t>
            </w:r>
            <w:proofErr w:type="gramEnd"/>
            <w:r w:rsidRPr="00592702">
              <w:rPr>
                <w:rFonts w:hint="eastAsia"/>
              </w:rPr>
              <w:t>权限</w:t>
            </w:r>
          </w:p>
        </w:tc>
      </w:tr>
      <w:tr w:rsidR="008D1346" w:rsidRPr="004A67A5" w14:paraId="7F7C7020" w14:textId="77777777" w:rsidTr="00CD2313">
        <w:tc>
          <w:tcPr>
            <w:tcW w:w="709" w:type="dxa"/>
          </w:tcPr>
          <w:p w14:paraId="07B8C603" w14:textId="1A88B3E4" w:rsidR="008D1346" w:rsidRPr="00592702" w:rsidRDefault="00592702" w:rsidP="00A45548">
            <w:pPr>
              <w:rPr>
                <w:rFonts w:hint="eastAsia"/>
              </w:rPr>
            </w:pPr>
            <w:r w:rsidRPr="00592702">
              <w:rPr>
                <w:rFonts w:hint="eastAsia"/>
              </w:rPr>
              <w:t>3</w:t>
            </w:r>
          </w:p>
        </w:tc>
        <w:tc>
          <w:tcPr>
            <w:tcW w:w="1843" w:type="dxa"/>
          </w:tcPr>
          <w:p w14:paraId="56911C95" w14:textId="7117573E" w:rsidR="008D1346" w:rsidRPr="00592702" w:rsidRDefault="00592702" w:rsidP="00A45548">
            <w:r w:rsidRPr="00592702">
              <w:rPr>
                <w:rFonts w:hint="eastAsia"/>
              </w:rPr>
              <w:t>log</w:t>
            </w:r>
          </w:p>
        </w:tc>
        <w:tc>
          <w:tcPr>
            <w:tcW w:w="3544" w:type="dxa"/>
          </w:tcPr>
          <w:p w14:paraId="18026283" w14:textId="48DC397B" w:rsidR="008D1346" w:rsidRPr="00592702" w:rsidRDefault="00592702" w:rsidP="00A45548">
            <w:pPr>
              <w:rPr>
                <w:rFonts w:hint="eastAsia"/>
              </w:rPr>
            </w:pPr>
            <w:r w:rsidRPr="00592702">
              <w:rPr>
                <w:rFonts w:hint="eastAsia"/>
              </w:rPr>
              <w:t>日志管理员</w:t>
            </w:r>
          </w:p>
        </w:tc>
        <w:tc>
          <w:tcPr>
            <w:tcW w:w="2268" w:type="dxa"/>
          </w:tcPr>
          <w:p w14:paraId="2E8A0206" w14:textId="535A1B94" w:rsidR="008D1346" w:rsidRPr="00592702" w:rsidRDefault="00592702" w:rsidP="00A45548">
            <w:pPr>
              <w:rPr>
                <w:rFonts w:hint="eastAsia"/>
              </w:rPr>
            </w:pPr>
            <w:r w:rsidRPr="00592702">
              <w:rPr>
                <w:rFonts w:hint="eastAsia"/>
              </w:rPr>
              <w:t>可以查看系统和用户的操作日志</w:t>
            </w:r>
          </w:p>
        </w:tc>
      </w:tr>
      <w:tr w:rsidR="00592702" w:rsidRPr="004A67A5" w14:paraId="78E305D4" w14:textId="77777777" w:rsidTr="00CD2313">
        <w:tc>
          <w:tcPr>
            <w:tcW w:w="709" w:type="dxa"/>
          </w:tcPr>
          <w:p w14:paraId="6F892E21" w14:textId="38638BE1" w:rsidR="00592702" w:rsidRPr="00592702" w:rsidRDefault="00592702" w:rsidP="00A45548">
            <w:pPr>
              <w:rPr>
                <w:rFonts w:hint="eastAsia"/>
              </w:rPr>
            </w:pPr>
            <w:r w:rsidRPr="00592702">
              <w:rPr>
                <w:rFonts w:hint="eastAsia"/>
              </w:rPr>
              <w:t>4</w:t>
            </w:r>
          </w:p>
        </w:tc>
        <w:tc>
          <w:tcPr>
            <w:tcW w:w="1843" w:type="dxa"/>
          </w:tcPr>
          <w:p w14:paraId="7CBB9887" w14:textId="677845B7" w:rsidR="00592702" w:rsidRPr="00592702" w:rsidRDefault="00592702" w:rsidP="00A45548">
            <w:pPr>
              <w:rPr>
                <w:rFonts w:hint="eastAsia"/>
              </w:rPr>
            </w:pPr>
            <w:r w:rsidRPr="00592702">
              <w:t>security</w:t>
            </w:r>
          </w:p>
        </w:tc>
        <w:tc>
          <w:tcPr>
            <w:tcW w:w="3544" w:type="dxa"/>
          </w:tcPr>
          <w:p w14:paraId="43D76CA7" w14:textId="45AA5357" w:rsidR="00592702" w:rsidRPr="00592702" w:rsidRDefault="00592702" w:rsidP="00A45548">
            <w:pPr>
              <w:rPr>
                <w:rFonts w:hint="eastAsia"/>
              </w:rPr>
            </w:pPr>
            <w:r w:rsidRPr="00592702">
              <w:rPr>
                <w:rFonts w:hint="eastAsia"/>
              </w:rPr>
              <w:t>权限管理员</w:t>
            </w:r>
          </w:p>
        </w:tc>
        <w:tc>
          <w:tcPr>
            <w:tcW w:w="2268" w:type="dxa"/>
          </w:tcPr>
          <w:p w14:paraId="3A701504" w14:textId="73913D28" w:rsidR="00592702" w:rsidRPr="00592702" w:rsidRDefault="00592702" w:rsidP="00A45548">
            <w:pPr>
              <w:rPr>
                <w:rFonts w:hint="eastAsia"/>
              </w:rPr>
            </w:pPr>
            <w:r w:rsidRPr="00592702">
              <w:rPr>
                <w:rFonts w:hint="eastAsia"/>
              </w:rPr>
              <w:t>角色管理，用户角色分配</w:t>
            </w:r>
          </w:p>
        </w:tc>
      </w:tr>
      <w:tr w:rsidR="00592702" w:rsidRPr="004A67A5" w14:paraId="4ADE0632" w14:textId="77777777" w:rsidTr="00CD2313">
        <w:tc>
          <w:tcPr>
            <w:tcW w:w="709" w:type="dxa"/>
          </w:tcPr>
          <w:p w14:paraId="4A5E75D2" w14:textId="42A086FA" w:rsidR="00592702" w:rsidRPr="00592702" w:rsidRDefault="00592702" w:rsidP="00A45548">
            <w:pPr>
              <w:rPr>
                <w:rFonts w:hint="eastAsia"/>
              </w:rPr>
            </w:pPr>
            <w:r w:rsidRPr="00592702">
              <w:rPr>
                <w:rFonts w:hint="eastAsia"/>
              </w:rPr>
              <w:t>5</w:t>
            </w:r>
          </w:p>
        </w:tc>
        <w:tc>
          <w:tcPr>
            <w:tcW w:w="1843" w:type="dxa"/>
          </w:tcPr>
          <w:p w14:paraId="24DAE005" w14:textId="33F83398" w:rsidR="00592702" w:rsidRPr="00592702" w:rsidRDefault="00592702" w:rsidP="00A45548">
            <w:r w:rsidRPr="00592702">
              <w:t>normal</w:t>
            </w:r>
          </w:p>
        </w:tc>
        <w:tc>
          <w:tcPr>
            <w:tcW w:w="3544" w:type="dxa"/>
          </w:tcPr>
          <w:p w14:paraId="7BD0D46A" w14:textId="15ED7239" w:rsidR="00592702" w:rsidRPr="00592702" w:rsidRDefault="00592702" w:rsidP="00A45548">
            <w:pPr>
              <w:rPr>
                <w:rFonts w:hint="eastAsia"/>
              </w:rPr>
            </w:pPr>
            <w:r w:rsidRPr="00592702">
              <w:rPr>
                <w:rFonts w:hint="eastAsia"/>
              </w:rPr>
              <w:t>普通用户</w:t>
            </w:r>
          </w:p>
        </w:tc>
        <w:tc>
          <w:tcPr>
            <w:tcW w:w="2268" w:type="dxa"/>
          </w:tcPr>
          <w:p w14:paraId="1571D3FB" w14:textId="00137BAA" w:rsidR="00592702" w:rsidRPr="00592702" w:rsidRDefault="00592702" w:rsidP="00A45548">
            <w:pPr>
              <w:rPr>
                <w:rFonts w:hint="eastAsia"/>
              </w:rPr>
            </w:pPr>
            <w:r w:rsidRPr="00592702">
              <w:rPr>
                <w:rFonts w:hint="eastAsia"/>
              </w:rPr>
              <w:t>可以查看数据，修改自己的信息，上传数据</w:t>
            </w:r>
          </w:p>
        </w:tc>
      </w:tr>
    </w:tbl>
    <w:p w14:paraId="70930E24" w14:textId="435671D8" w:rsidR="00A45548" w:rsidRPr="004A67A5" w:rsidRDefault="00592702" w:rsidP="00592702">
      <w:pPr>
        <w:pStyle w:val="2"/>
        <w:rPr>
          <w:rFonts w:hint="eastAsia"/>
        </w:rPr>
      </w:pPr>
      <w:r>
        <w:rPr>
          <w:rFonts w:hint="eastAsia"/>
        </w:rPr>
        <w:lastRenderedPageBreak/>
        <w:t>数据导入</w:t>
      </w:r>
    </w:p>
    <w:p w14:paraId="54926F24" w14:textId="77777777" w:rsidR="00A45548" w:rsidRPr="004A67A5" w:rsidRDefault="00A45548" w:rsidP="00B12B4B">
      <w:pPr>
        <w:pStyle w:val="a8"/>
        <w:ind w:firstLine="480"/>
      </w:pPr>
      <w:r w:rsidRPr="004A67A5">
        <w:t>业务功能的描述，可以根据项目实际情况做裁剪和增补：</w:t>
      </w:r>
    </w:p>
    <w:p w14:paraId="10BE9FDB" w14:textId="77777777" w:rsidR="00A45548" w:rsidRPr="004A67A5" w:rsidRDefault="00A45548" w:rsidP="00B12B4B">
      <w:pPr>
        <w:pStyle w:val="a8"/>
        <w:ind w:firstLine="480"/>
      </w:pPr>
      <w:r w:rsidRPr="004A67A5">
        <w:t>【功能概述】</w:t>
      </w:r>
    </w:p>
    <w:p w14:paraId="7C075DFC" w14:textId="77777777" w:rsidR="00A45548" w:rsidRPr="004A67A5" w:rsidRDefault="00A45548" w:rsidP="00B12B4B">
      <w:pPr>
        <w:pStyle w:val="a8"/>
        <w:ind w:firstLine="480"/>
      </w:pPr>
      <w:bookmarkStart w:id="64" w:name="_GoBack"/>
      <w:r w:rsidRPr="004A67A5">
        <w:t>详细描述系统要实现的功能，例如：说明采用的分析方式（如同比、对比），如何进行分析（维度），是否需要钻取功能，根据什么钻取及钻取的方式等。</w:t>
      </w:r>
      <w:bookmarkEnd w:id="64"/>
    </w:p>
    <w:p w14:paraId="41AD8D0D" w14:textId="77777777" w:rsidR="00A45548" w:rsidRPr="004A67A5" w:rsidRDefault="00A45548" w:rsidP="00B12B4B">
      <w:pPr>
        <w:pStyle w:val="a8"/>
        <w:ind w:firstLine="480"/>
      </w:pPr>
      <w:r w:rsidRPr="004A67A5">
        <w:t>【操作者】说明使用此功能的相关角色。</w:t>
      </w:r>
    </w:p>
    <w:p w14:paraId="3A08F2FB" w14:textId="77777777" w:rsidR="00A45548" w:rsidRPr="004A67A5" w:rsidRDefault="00A45548" w:rsidP="00B12B4B">
      <w:pPr>
        <w:pStyle w:val="a8"/>
        <w:ind w:firstLine="480"/>
      </w:pPr>
      <w:r w:rsidRPr="004A67A5">
        <w:t>【输入】</w:t>
      </w:r>
    </w:p>
    <w:p w14:paraId="045E5710" w14:textId="77777777" w:rsidR="00A45548" w:rsidRPr="004A67A5" w:rsidRDefault="00A45548" w:rsidP="00B12B4B">
      <w:pPr>
        <w:pStyle w:val="a8"/>
        <w:ind w:firstLine="480"/>
      </w:pPr>
      <w:r w:rsidRPr="004A67A5">
        <w:t>主要说明查询条件及其粒度。</w:t>
      </w:r>
    </w:p>
    <w:p w14:paraId="323EA60E" w14:textId="77777777" w:rsidR="00A45548" w:rsidRPr="004A67A5" w:rsidRDefault="00A45548" w:rsidP="00B12B4B">
      <w:pPr>
        <w:pStyle w:val="a8"/>
        <w:ind w:firstLine="480"/>
      </w:pPr>
      <w:r w:rsidRPr="004A67A5">
        <w:t>解释各输入的数据类型，并说明其格式、数值范围、精度、单位等。</w:t>
      </w:r>
    </w:p>
    <w:p w14:paraId="28752521" w14:textId="77777777" w:rsidR="00A45548" w:rsidRPr="004A67A5" w:rsidRDefault="00A45548" w:rsidP="00B12B4B">
      <w:pPr>
        <w:pStyle w:val="a8"/>
        <w:ind w:firstLine="480"/>
      </w:pPr>
      <w:r w:rsidRPr="004A67A5">
        <w:t>示例：</w:t>
      </w:r>
    </w:p>
    <w:p w14:paraId="311E25C0" w14:textId="77777777" w:rsidR="00A45548" w:rsidRPr="004A67A5" w:rsidRDefault="00A45548" w:rsidP="00B12B4B">
      <w:pPr>
        <w:pStyle w:val="a8"/>
        <w:ind w:firstLine="480"/>
      </w:pPr>
      <w:r w:rsidRPr="004A67A5">
        <w:t>时间：</w:t>
      </w:r>
    </w:p>
    <w:p w14:paraId="6C9B0A84" w14:textId="77777777" w:rsidR="00A45548" w:rsidRPr="004A67A5" w:rsidRDefault="00A45548" w:rsidP="00CD2313">
      <w:pPr>
        <w:pStyle w:val="a8"/>
        <w:ind w:leftChars="200" w:left="420" w:firstLine="480"/>
      </w:pPr>
      <w:r w:rsidRPr="004A67A5">
        <w:t>日期型。</w:t>
      </w:r>
    </w:p>
    <w:p w14:paraId="12EF6D01" w14:textId="77777777" w:rsidR="00A45548" w:rsidRPr="004A67A5" w:rsidRDefault="00A45548" w:rsidP="00CD2313">
      <w:pPr>
        <w:pStyle w:val="a8"/>
        <w:ind w:leftChars="200" w:left="420" w:firstLine="480"/>
      </w:pPr>
      <w:r w:rsidRPr="004A67A5">
        <w:t>应具体到年、月、日。</w:t>
      </w:r>
    </w:p>
    <w:p w14:paraId="06358D5E" w14:textId="77777777" w:rsidR="00A45548" w:rsidRPr="004A67A5" w:rsidRDefault="00A45548" w:rsidP="00CD2313">
      <w:pPr>
        <w:pStyle w:val="a8"/>
        <w:ind w:leftChars="200" w:left="420" w:firstLine="480"/>
      </w:pPr>
      <w:r w:rsidRPr="004A67A5">
        <w:t>日格式为：</w:t>
      </w:r>
      <w:r w:rsidRPr="004A67A5">
        <w:t>YYYY-MM-DD</w:t>
      </w:r>
    </w:p>
    <w:p w14:paraId="4F7D05FF" w14:textId="77777777" w:rsidR="00A45548" w:rsidRPr="004A67A5" w:rsidRDefault="00A45548" w:rsidP="00CD2313">
      <w:pPr>
        <w:pStyle w:val="a8"/>
        <w:ind w:leftChars="200" w:left="420" w:firstLine="480"/>
      </w:pPr>
      <w:r w:rsidRPr="004A67A5">
        <w:t>月格式为：</w:t>
      </w:r>
      <w:r w:rsidRPr="004A67A5">
        <w:t>YYYY-MM</w:t>
      </w:r>
    </w:p>
    <w:p w14:paraId="0A5BDFFB" w14:textId="77777777" w:rsidR="00A45548" w:rsidRPr="004A67A5" w:rsidRDefault="00A45548" w:rsidP="00CD2313">
      <w:pPr>
        <w:pStyle w:val="a8"/>
        <w:ind w:leftChars="200" w:left="420" w:firstLine="480"/>
      </w:pPr>
      <w:r w:rsidRPr="004A67A5">
        <w:t>年格式为：</w:t>
      </w:r>
      <w:r w:rsidRPr="004A67A5">
        <w:t xml:space="preserve"> YYYY</w:t>
      </w:r>
    </w:p>
    <w:p w14:paraId="01AC5995" w14:textId="77777777" w:rsidR="00A45548" w:rsidRPr="004A67A5" w:rsidRDefault="00A45548" w:rsidP="00B12B4B">
      <w:pPr>
        <w:pStyle w:val="a8"/>
        <w:ind w:firstLine="480"/>
      </w:pPr>
      <w:r w:rsidRPr="004A67A5">
        <w:t>【输出】</w:t>
      </w:r>
    </w:p>
    <w:p w14:paraId="4BF561D9" w14:textId="77777777" w:rsidR="00A45548" w:rsidRPr="004A67A5" w:rsidRDefault="00A45548" w:rsidP="00B12B4B">
      <w:pPr>
        <w:pStyle w:val="a8"/>
        <w:ind w:firstLine="480"/>
      </w:pPr>
      <w:r w:rsidRPr="004A67A5">
        <w:t>列出所有的输出数据项，并说明各数据项的类型、格式、数值范围、精度、计量单位、计算公式等。</w:t>
      </w:r>
    </w:p>
    <w:p w14:paraId="1FB7AEEF" w14:textId="77777777" w:rsidR="00A45548" w:rsidRPr="004A67A5" w:rsidRDefault="00A45548" w:rsidP="00B12B4B">
      <w:pPr>
        <w:pStyle w:val="a8"/>
        <w:ind w:firstLine="480"/>
      </w:pPr>
      <w:r w:rsidRPr="004A67A5">
        <w:t>示例：</w:t>
      </w:r>
    </w:p>
    <w:p w14:paraId="64BEBCEC" w14:textId="77777777" w:rsidR="00A45548" w:rsidRPr="004A67A5" w:rsidRDefault="00A45548" w:rsidP="00B12B4B">
      <w:pPr>
        <w:pStyle w:val="a8"/>
        <w:ind w:firstLine="480"/>
      </w:pPr>
      <w:proofErr w:type="gramStart"/>
      <w:r w:rsidRPr="004A67A5">
        <w:t>存销比</w:t>
      </w:r>
      <w:proofErr w:type="gramEnd"/>
      <w:r w:rsidRPr="004A67A5">
        <w:t>：</w:t>
      </w:r>
    </w:p>
    <w:p w14:paraId="0462891F" w14:textId="77777777" w:rsidR="00A45548" w:rsidRPr="004A67A5" w:rsidRDefault="00A45548" w:rsidP="00B12B4B">
      <w:pPr>
        <w:pStyle w:val="a8"/>
        <w:ind w:firstLine="480"/>
      </w:pPr>
      <w:r w:rsidRPr="004A67A5">
        <w:t>数值型，采用四舍五入的方式，保留</w:t>
      </w:r>
      <w:r w:rsidRPr="004A67A5">
        <w:t>2</w:t>
      </w:r>
      <w:r w:rsidRPr="004A67A5">
        <w:t>位小数，格式为：</w:t>
      </w:r>
      <w:r w:rsidRPr="004A67A5">
        <w:t>0.00%</w:t>
      </w:r>
      <w:r w:rsidRPr="004A67A5">
        <w:t>。</w:t>
      </w:r>
    </w:p>
    <w:p w14:paraId="53332681" w14:textId="77777777" w:rsidR="00A45548" w:rsidRPr="004A67A5" w:rsidRDefault="00A45548" w:rsidP="00B12B4B">
      <w:pPr>
        <w:pStyle w:val="a8"/>
        <w:ind w:firstLine="480"/>
      </w:pPr>
      <w:proofErr w:type="gramStart"/>
      <w:r w:rsidRPr="004A67A5">
        <w:t>存销比</w:t>
      </w:r>
      <w:proofErr w:type="gramEnd"/>
      <w:r w:rsidRPr="004A67A5">
        <w:t>＝当前库存</w:t>
      </w:r>
      <w:r w:rsidRPr="004A67A5">
        <w:t>/</w:t>
      </w:r>
      <w:r w:rsidRPr="004A67A5">
        <w:t>销量。</w:t>
      </w:r>
    </w:p>
    <w:p w14:paraId="6C58FE33" w14:textId="77777777" w:rsidR="00A45548" w:rsidRPr="004A67A5" w:rsidRDefault="00A45548" w:rsidP="00B12B4B">
      <w:pPr>
        <w:pStyle w:val="a8"/>
        <w:ind w:firstLine="480"/>
      </w:pPr>
      <w:r w:rsidRPr="004A67A5">
        <w:t>【数据来源】</w:t>
      </w:r>
    </w:p>
    <w:p w14:paraId="2D1CD47A" w14:textId="77777777" w:rsidR="00A45548" w:rsidRPr="004A67A5" w:rsidRDefault="00A45548" w:rsidP="00B12B4B">
      <w:pPr>
        <w:pStyle w:val="a8"/>
        <w:ind w:firstLine="480"/>
      </w:pPr>
      <w:r w:rsidRPr="004A67A5">
        <w:t>说明数据来源的业务系统及表单名称。</w:t>
      </w:r>
    </w:p>
    <w:p w14:paraId="4610202A" w14:textId="77777777" w:rsidR="00A45548" w:rsidRPr="004A67A5" w:rsidRDefault="00A45548" w:rsidP="00B12B4B">
      <w:pPr>
        <w:pStyle w:val="a8"/>
        <w:ind w:firstLine="480"/>
      </w:pPr>
      <w:r w:rsidRPr="004A67A5">
        <w:t>【展示界面】</w:t>
      </w:r>
    </w:p>
    <w:p w14:paraId="73AECEE9" w14:textId="77777777" w:rsidR="00A45548" w:rsidRPr="004A67A5" w:rsidRDefault="00A45548" w:rsidP="00B12B4B">
      <w:pPr>
        <w:pStyle w:val="a8"/>
        <w:ind w:firstLine="480"/>
      </w:pPr>
      <w:r w:rsidRPr="004A67A5">
        <w:t>说明界面展示方式：如柱状图和表格综合展现。</w:t>
      </w:r>
    </w:p>
    <w:p w14:paraId="1444B0D1" w14:textId="77777777" w:rsidR="00A45548" w:rsidRDefault="00A45548" w:rsidP="00B12B4B">
      <w:pPr>
        <w:pStyle w:val="a8"/>
        <w:ind w:firstLine="480"/>
      </w:pPr>
      <w:r w:rsidRPr="004A67A5">
        <w:t>并记录用户提供的原始表样，或者经总结的用户需要的大概表样。</w:t>
      </w:r>
    </w:p>
    <w:p w14:paraId="2A3FF242" w14:textId="77777777" w:rsidR="00A45548" w:rsidRPr="004A67A5" w:rsidRDefault="00A45548" w:rsidP="00A45548">
      <w:pPr>
        <w:pStyle w:val="2"/>
      </w:pPr>
      <w:bookmarkStart w:id="65" w:name="_Toc511170801"/>
      <w:bookmarkStart w:id="66" w:name="_Toc511425499"/>
      <w:r w:rsidRPr="004A67A5">
        <w:t>功能需求</w:t>
      </w:r>
      <w:r w:rsidRPr="004A67A5">
        <w:t>N</w:t>
      </w:r>
      <w:r>
        <w:rPr>
          <w:rFonts w:hint="eastAsia"/>
        </w:rPr>
        <w:t>名称</w:t>
      </w:r>
      <w:bookmarkEnd w:id="65"/>
      <w:bookmarkEnd w:id="66"/>
    </w:p>
    <w:p w14:paraId="723D8785" w14:textId="77777777" w:rsidR="00A45548" w:rsidRDefault="00A45548" w:rsidP="00CD2313">
      <w:pPr>
        <w:pStyle w:val="3"/>
      </w:pPr>
      <w:r w:rsidRPr="004A67A5">
        <w:t>子功能</w:t>
      </w:r>
      <w:r w:rsidRPr="004A67A5">
        <w:t>N</w:t>
      </w:r>
      <w:r>
        <w:rPr>
          <w:rFonts w:hint="eastAsia"/>
        </w:rPr>
        <w:t>名称</w:t>
      </w:r>
    </w:p>
    <w:p w14:paraId="3D84E656" w14:textId="77777777" w:rsidR="00A45548" w:rsidRPr="004A67A5" w:rsidRDefault="00A45548" w:rsidP="00A45548">
      <w:pPr>
        <w:pStyle w:val="2"/>
      </w:pPr>
      <w:bookmarkStart w:id="67" w:name="_Toc511170802"/>
      <w:bookmarkStart w:id="68" w:name="_Toc511425500"/>
      <w:r>
        <w:rPr>
          <w:rFonts w:hint="eastAsia"/>
        </w:rPr>
        <w:t>需求分析与建模</w:t>
      </w:r>
      <w:bookmarkEnd w:id="67"/>
      <w:bookmarkEnd w:id="68"/>
    </w:p>
    <w:p w14:paraId="2E85562C" w14:textId="77777777" w:rsidR="00A45548" w:rsidRPr="00A47824" w:rsidRDefault="00A45548" w:rsidP="00CD2313">
      <w:pPr>
        <w:pStyle w:val="a8"/>
        <w:ind w:firstLine="480"/>
      </w:pPr>
      <w:r>
        <w:rPr>
          <w:rFonts w:hint="eastAsia"/>
        </w:rPr>
        <w:t>用例图及用例分析、数据流图等方法进行描述</w:t>
      </w:r>
    </w:p>
    <w:p w14:paraId="4C47A329" w14:textId="77777777" w:rsidR="00A45548" w:rsidRPr="004A67A5" w:rsidRDefault="00A45548" w:rsidP="00A45548">
      <w:pPr>
        <w:pStyle w:val="1"/>
        <w:spacing w:before="312"/>
      </w:pPr>
      <w:bookmarkStart w:id="69" w:name="_Toc511170803"/>
      <w:bookmarkStart w:id="70" w:name="_Toc511425501"/>
      <w:r w:rsidRPr="004A67A5">
        <w:lastRenderedPageBreak/>
        <w:t>非功能需求</w:t>
      </w:r>
      <w:bookmarkEnd w:id="69"/>
      <w:bookmarkEnd w:id="70"/>
    </w:p>
    <w:p w14:paraId="734B392D" w14:textId="77777777" w:rsidR="00A45548" w:rsidRPr="004A67A5" w:rsidRDefault="00A45548" w:rsidP="00B12B4B">
      <w:pPr>
        <w:pStyle w:val="a8"/>
        <w:ind w:firstLine="480"/>
      </w:pPr>
      <w:r w:rsidRPr="004A67A5">
        <w:t>对软件的非功能需求的描述，应包括性能、安全性、可扩展性、稳定性等方面的需求界定。</w:t>
      </w:r>
    </w:p>
    <w:p w14:paraId="27DD7906" w14:textId="77777777" w:rsidR="00A45548" w:rsidRPr="004A67A5" w:rsidRDefault="00A45548" w:rsidP="00CD2313">
      <w:pPr>
        <w:pStyle w:val="2"/>
      </w:pPr>
      <w:bookmarkStart w:id="71" w:name="_Toc511170804"/>
      <w:bookmarkStart w:id="72" w:name="_Toc511425502"/>
      <w:r w:rsidRPr="004A67A5">
        <w:t>性能需求</w:t>
      </w:r>
      <w:bookmarkEnd w:id="71"/>
      <w:bookmarkEnd w:id="72"/>
    </w:p>
    <w:p w14:paraId="76789073" w14:textId="77777777" w:rsidR="00A45548" w:rsidRPr="004A67A5" w:rsidRDefault="00A45548" w:rsidP="00B12B4B">
      <w:pPr>
        <w:pStyle w:val="a8"/>
        <w:ind w:firstLine="480"/>
      </w:pPr>
      <w:r w:rsidRPr="004A67A5">
        <w:t>说明软件数据处理能力和时间特性的需求。</w:t>
      </w:r>
    </w:p>
    <w:p w14:paraId="0A4A919A" w14:textId="77777777" w:rsidR="00A45548" w:rsidRPr="004A67A5" w:rsidRDefault="00A45548" w:rsidP="00B12B4B">
      <w:pPr>
        <w:pStyle w:val="a8"/>
        <w:ind w:firstLine="480"/>
      </w:pPr>
      <w:r w:rsidRPr="004A67A5">
        <w:t>数据处理能力可能包括：支持的终端数、支持并行操作的用户数、处理的文件和记录数、表和文件的大小。</w:t>
      </w:r>
    </w:p>
    <w:p w14:paraId="69C0844E" w14:textId="77777777" w:rsidR="00A45548" w:rsidRPr="004A67A5" w:rsidRDefault="00A45548" w:rsidP="00CD2313">
      <w:pPr>
        <w:pStyle w:val="a8"/>
        <w:ind w:firstLine="480"/>
      </w:pPr>
      <w:r w:rsidRPr="004A67A5">
        <w:t>时间特性可能包括：响应时间、更新处理时间、数据的转换和传送时间、运行时间等。</w:t>
      </w:r>
    </w:p>
    <w:p w14:paraId="19A0897E" w14:textId="77777777" w:rsidR="00A45548" w:rsidRPr="004A67A5" w:rsidRDefault="00A45548" w:rsidP="000B4073">
      <w:pPr>
        <w:pStyle w:val="2"/>
      </w:pPr>
      <w:bookmarkStart w:id="73" w:name="_Toc511170805"/>
      <w:bookmarkStart w:id="74" w:name="_Toc511425503"/>
      <w:r w:rsidRPr="004A67A5">
        <w:t>安全保密需求</w:t>
      </w:r>
      <w:bookmarkEnd w:id="73"/>
      <w:bookmarkEnd w:id="74"/>
    </w:p>
    <w:p w14:paraId="3EC7627E" w14:textId="77777777" w:rsidR="00A45548" w:rsidRPr="004A67A5" w:rsidRDefault="00A45548" w:rsidP="00B12B4B">
      <w:pPr>
        <w:pStyle w:val="a8"/>
        <w:ind w:firstLine="480"/>
      </w:pPr>
      <w:r w:rsidRPr="004A67A5">
        <w:t>指明本软件应具有的安全及保密功能，包括：</w:t>
      </w:r>
    </w:p>
    <w:p w14:paraId="021A4CB3" w14:textId="77777777" w:rsidR="00A45548" w:rsidRPr="004A67A5" w:rsidRDefault="00A45548" w:rsidP="00B12B4B">
      <w:pPr>
        <w:pStyle w:val="a8"/>
        <w:ind w:firstLine="480"/>
      </w:pPr>
      <w:r w:rsidRPr="004A67A5">
        <w:t>防止非授权用户登录；</w:t>
      </w:r>
    </w:p>
    <w:p w14:paraId="45FD2919" w14:textId="77777777" w:rsidR="00A45548" w:rsidRPr="004A67A5" w:rsidRDefault="00A45548" w:rsidP="00B12B4B">
      <w:pPr>
        <w:pStyle w:val="a8"/>
        <w:ind w:firstLine="480"/>
      </w:pPr>
      <w:r w:rsidRPr="004A67A5">
        <w:t>防止非法数据侵入；</w:t>
      </w:r>
    </w:p>
    <w:p w14:paraId="1C1E7529" w14:textId="77777777" w:rsidR="00A45548" w:rsidRPr="004A67A5" w:rsidRDefault="00A45548" w:rsidP="00B12B4B">
      <w:pPr>
        <w:pStyle w:val="a8"/>
        <w:ind w:firstLine="480"/>
      </w:pPr>
      <w:r w:rsidRPr="004A67A5">
        <w:t>密码存储及乱码传输。</w:t>
      </w:r>
    </w:p>
    <w:p w14:paraId="57815E8A" w14:textId="77777777" w:rsidR="00A45548" w:rsidRPr="004A67A5" w:rsidRDefault="00A45548" w:rsidP="00B12B4B">
      <w:pPr>
        <w:pStyle w:val="a8"/>
        <w:ind w:firstLine="480"/>
      </w:pPr>
      <w:r w:rsidRPr="004A67A5">
        <w:t>还可以从主机系统（操作系统）的安全、网络与通信安全、应用系统安全、防火墙、数据安全等方面进行说明。</w:t>
      </w:r>
    </w:p>
    <w:p w14:paraId="1914BA43" w14:textId="77777777" w:rsidR="00A45548" w:rsidRDefault="00A45548" w:rsidP="000B4073">
      <w:pPr>
        <w:pStyle w:val="2"/>
      </w:pPr>
      <w:bookmarkStart w:id="75" w:name="_Toc511170806"/>
      <w:bookmarkStart w:id="76" w:name="_Toc511425504"/>
      <w:r w:rsidRPr="004A67A5">
        <w:t>扩展性需求</w:t>
      </w:r>
      <w:bookmarkEnd w:id="75"/>
      <w:bookmarkEnd w:id="76"/>
    </w:p>
    <w:p w14:paraId="4B3A65EB" w14:textId="77777777" w:rsidR="00A45548" w:rsidRPr="004A67A5" w:rsidRDefault="00A45548" w:rsidP="00B12B4B">
      <w:pPr>
        <w:pStyle w:val="a8"/>
        <w:ind w:firstLine="480"/>
      </w:pPr>
      <w:r w:rsidRPr="004A67A5">
        <w:t>一方面要说明本系统能够进行功能扩展，可灵活地增、</w:t>
      </w:r>
      <w:proofErr w:type="gramStart"/>
      <w:r w:rsidRPr="004A67A5">
        <w:t>减功能</w:t>
      </w:r>
      <w:proofErr w:type="gramEnd"/>
      <w:r w:rsidRPr="004A67A5">
        <w:t>模块或者是构件。另一方面说明可预见的未来一段时间内的应用需求及本系统对其的支持。</w:t>
      </w:r>
    </w:p>
    <w:p w14:paraId="1A64D073" w14:textId="77777777" w:rsidR="00A45548" w:rsidRPr="004A67A5" w:rsidRDefault="00A45548" w:rsidP="00B12B4B">
      <w:pPr>
        <w:pStyle w:val="a8"/>
        <w:ind w:firstLine="480"/>
      </w:pPr>
      <w:r w:rsidRPr="004A67A5">
        <w:t>还应说明用户对系统提出的可扩展性需求。</w:t>
      </w:r>
    </w:p>
    <w:p w14:paraId="289D8AB8" w14:textId="77777777" w:rsidR="00A45548" w:rsidRPr="004A67A5" w:rsidRDefault="00A45548" w:rsidP="00B12B4B">
      <w:pPr>
        <w:pStyle w:val="a8"/>
        <w:ind w:firstLine="480"/>
      </w:pPr>
      <w:r w:rsidRPr="004A67A5">
        <w:t>本章节可根据实际情况做增减。</w:t>
      </w:r>
    </w:p>
    <w:p w14:paraId="3EDF7E80" w14:textId="77777777" w:rsidR="00A45548" w:rsidRPr="004A67A5" w:rsidRDefault="00A45548" w:rsidP="00A45548">
      <w:pPr>
        <w:pStyle w:val="2"/>
      </w:pPr>
      <w:bookmarkStart w:id="77" w:name="_Toc511170807"/>
      <w:bookmarkStart w:id="78" w:name="_Toc511425505"/>
      <w:r w:rsidRPr="004A67A5">
        <w:t>稳定性需求</w:t>
      </w:r>
      <w:bookmarkEnd w:id="77"/>
      <w:bookmarkEnd w:id="78"/>
    </w:p>
    <w:p w14:paraId="1F04BD2F" w14:textId="77777777" w:rsidR="00A45548" w:rsidRPr="004A67A5" w:rsidRDefault="00A45548" w:rsidP="00B12B4B">
      <w:pPr>
        <w:pStyle w:val="a8"/>
        <w:ind w:firstLine="480"/>
      </w:pPr>
      <w:r w:rsidRPr="004A67A5">
        <w:t>说明软件在一个运行周期内、在一定的压力条件下，软件的出错机率、性能劣化趋势等。</w:t>
      </w:r>
    </w:p>
    <w:p w14:paraId="13DA6EE5" w14:textId="77777777" w:rsidR="00A45548" w:rsidRPr="004A67A5" w:rsidRDefault="00A45548" w:rsidP="00B12B4B">
      <w:pPr>
        <w:pStyle w:val="a8"/>
        <w:ind w:firstLine="480"/>
      </w:pPr>
      <w:r w:rsidRPr="004A67A5">
        <w:t>本章节可根据实际情况做增减</w:t>
      </w:r>
    </w:p>
    <w:p w14:paraId="3DDD1139" w14:textId="77777777" w:rsidR="00A45548" w:rsidRPr="004A67A5" w:rsidRDefault="00A45548" w:rsidP="00A45548">
      <w:pPr>
        <w:pStyle w:val="2"/>
      </w:pPr>
      <w:bookmarkStart w:id="79" w:name="_Toc511170808"/>
      <w:bookmarkStart w:id="80" w:name="_Toc511425506"/>
      <w:r w:rsidRPr="004A67A5">
        <w:t>部署需求</w:t>
      </w:r>
      <w:bookmarkEnd w:id="79"/>
      <w:bookmarkEnd w:id="80"/>
    </w:p>
    <w:p w14:paraId="64EA7CDD" w14:textId="77777777" w:rsidR="00A45548" w:rsidRPr="004A67A5" w:rsidRDefault="00A45548" w:rsidP="00B12B4B">
      <w:pPr>
        <w:pStyle w:val="a8"/>
        <w:ind w:firstLine="480"/>
      </w:pPr>
      <w:r w:rsidRPr="004A67A5">
        <w:t>主要是说明软件的部署模式，如：集中或者分布部署。</w:t>
      </w:r>
    </w:p>
    <w:p w14:paraId="12C51D3A" w14:textId="77777777" w:rsidR="00A45548" w:rsidRPr="004A67A5" w:rsidRDefault="00A45548" w:rsidP="00B12B4B">
      <w:pPr>
        <w:pStyle w:val="a8"/>
        <w:ind w:firstLine="480"/>
      </w:pPr>
      <w:r w:rsidRPr="004A67A5">
        <w:t>本章节可根据实际情况做增减。</w:t>
      </w:r>
    </w:p>
    <w:p w14:paraId="2EFF05F9" w14:textId="77777777" w:rsidR="00A45548" w:rsidRPr="004A67A5" w:rsidRDefault="00A45548" w:rsidP="00A45548">
      <w:pPr>
        <w:pStyle w:val="1"/>
        <w:spacing w:before="312"/>
      </w:pPr>
      <w:bookmarkStart w:id="81" w:name="_Toc511170809"/>
      <w:bookmarkStart w:id="82" w:name="_Toc511425507"/>
      <w:r w:rsidRPr="004A67A5">
        <w:t>界面要求</w:t>
      </w:r>
      <w:bookmarkEnd w:id="81"/>
      <w:bookmarkEnd w:id="82"/>
    </w:p>
    <w:p w14:paraId="0894FB60" w14:textId="77777777" w:rsidR="00A45548" w:rsidRPr="004A67A5" w:rsidRDefault="00A45548" w:rsidP="00A45548">
      <w:pPr>
        <w:pStyle w:val="2"/>
      </w:pPr>
      <w:bookmarkStart w:id="83" w:name="_Toc511170810"/>
      <w:bookmarkStart w:id="84" w:name="_Toc511425508"/>
      <w:r w:rsidRPr="004A67A5">
        <w:t>图形要求</w:t>
      </w:r>
      <w:bookmarkEnd w:id="83"/>
      <w:bookmarkEnd w:id="84"/>
    </w:p>
    <w:p w14:paraId="567C4427" w14:textId="77777777" w:rsidR="00A45548" w:rsidRPr="004A67A5" w:rsidRDefault="00A45548" w:rsidP="00B12B4B">
      <w:pPr>
        <w:pStyle w:val="a8"/>
        <w:ind w:firstLine="480"/>
      </w:pPr>
      <w:r w:rsidRPr="004A67A5">
        <w:t>对软件的人机交互界面的需求描述。</w:t>
      </w:r>
    </w:p>
    <w:p w14:paraId="784F616F" w14:textId="77777777" w:rsidR="00A45548" w:rsidRPr="0071678C" w:rsidRDefault="00A45548" w:rsidP="00B12B4B">
      <w:pPr>
        <w:pStyle w:val="a8"/>
        <w:ind w:firstLine="480"/>
      </w:pPr>
      <w:r w:rsidRPr="0071678C">
        <w:t>示例：</w:t>
      </w:r>
    </w:p>
    <w:p w14:paraId="1859D44A" w14:textId="77777777" w:rsidR="00A45548" w:rsidRPr="004A67A5" w:rsidRDefault="00A45548" w:rsidP="00B12B4B">
      <w:pPr>
        <w:pStyle w:val="a8"/>
        <w:ind w:firstLine="480"/>
      </w:pPr>
      <w:r w:rsidRPr="004A67A5">
        <w:t>本系统界面要求如下：</w:t>
      </w:r>
    </w:p>
    <w:p w14:paraId="4931E330" w14:textId="77777777" w:rsidR="00A45548" w:rsidRPr="004A67A5" w:rsidRDefault="00A45548" w:rsidP="00B12B4B">
      <w:pPr>
        <w:pStyle w:val="a8"/>
        <w:ind w:firstLine="480"/>
      </w:pPr>
      <w:r w:rsidRPr="004A67A5">
        <w:lastRenderedPageBreak/>
        <w:t>界面中的文字标识，含义准确、清楚、用通用词汇；</w:t>
      </w:r>
    </w:p>
    <w:p w14:paraId="19E58D25" w14:textId="77777777" w:rsidR="00A45548" w:rsidRPr="004A67A5" w:rsidRDefault="00A45548" w:rsidP="00B12B4B">
      <w:pPr>
        <w:pStyle w:val="a8"/>
        <w:ind w:firstLine="480"/>
      </w:pPr>
      <w:r w:rsidRPr="004A67A5">
        <w:t>界面中基本信息部分</w:t>
      </w:r>
      <w:proofErr w:type="gramStart"/>
      <w:r w:rsidRPr="004A67A5">
        <w:t>尽量都</w:t>
      </w:r>
      <w:proofErr w:type="gramEnd"/>
      <w:r w:rsidRPr="004A67A5">
        <w:t>采用下拉框选择方式。降低人为误操作错误；减少手工输入工作量；规范基本信息的一致性。</w:t>
      </w:r>
    </w:p>
    <w:p w14:paraId="16647CB7" w14:textId="77777777" w:rsidR="00A45548" w:rsidRPr="004A67A5" w:rsidRDefault="00A45548" w:rsidP="00B12B4B">
      <w:pPr>
        <w:pStyle w:val="a8"/>
        <w:ind w:firstLine="480"/>
      </w:pPr>
      <w:r w:rsidRPr="004A67A5">
        <w:t>对于数值类型数据输入部分，采用可编辑的输入框，并对输入的内容进行校验，避免输入非数值数据。</w:t>
      </w:r>
    </w:p>
    <w:p w14:paraId="28113BC5" w14:textId="77777777" w:rsidR="00A45548" w:rsidRPr="004A67A5" w:rsidRDefault="00A45548" w:rsidP="00B12B4B">
      <w:pPr>
        <w:pStyle w:val="a8"/>
        <w:ind w:firstLine="480"/>
      </w:pPr>
      <w:r w:rsidRPr="004A67A5">
        <w:t>对于相互关联的内容，要有数据过滤。比如选择了省份后，单位下拉框中只列出该省内的单位，共操作者选择，降低操作员查找的不方便性。</w:t>
      </w:r>
    </w:p>
    <w:p w14:paraId="382EAC64" w14:textId="77777777" w:rsidR="00A45548" w:rsidRPr="004A67A5" w:rsidRDefault="00A45548" w:rsidP="00B12B4B">
      <w:pPr>
        <w:pStyle w:val="a8"/>
        <w:ind w:firstLine="480"/>
      </w:pPr>
      <w:r w:rsidRPr="004A67A5">
        <w:t>数据量大时候，采用分页浏览的形式。</w:t>
      </w:r>
    </w:p>
    <w:p w14:paraId="7198382A" w14:textId="77777777" w:rsidR="00A45548" w:rsidRPr="004A67A5" w:rsidRDefault="00A45548" w:rsidP="00A45548">
      <w:pPr>
        <w:pStyle w:val="2"/>
      </w:pPr>
      <w:bookmarkStart w:id="85" w:name="_Toc511170811"/>
      <w:bookmarkStart w:id="86" w:name="_Toc511425509"/>
      <w:r w:rsidRPr="004A67A5">
        <w:t>报表格式</w:t>
      </w:r>
      <w:bookmarkEnd w:id="85"/>
      <w:bookmarkEnd w:id="86"/>
    </w:p>
    <w:p w14:paraId="77AF9A2A" w14:textId="77777777" w:rsidR="00A45548" w:rsidRPr="004A67A5" w:rsidRDefault="00A45548" w:rsidP="00B12B4B">
      <w:pPr>
        <w:pStyle w:val="a8"/>
        <w:ind w:firstLine="480"/>
      </w:pPr>
      <w:r w:rsidRPr="004A67A5">
        <w:t>对报表格式的需求说明。</w:t>
      </w:r>
    </w:p>
    <w:p w14:paraId="26BA47A7" w14:textId="77777777" w:rsidR="00A45548" w:rsidRPr="00372F0A" w:rsidRDefault="00A45548" w:rsidP="00B12B4B">
      <w:pPr>
        <w:pStyle w:val="a8"/>
        <w:ind w:firstLine="480"/>
      </w:pPr>
      <w:r w:rsidRPr="00372F0A">
        <w:t>示例：</w:t>
      </w:r>
    </w:p>
    <w:p w14:paraId="535B9806" w14:textId="77777777" w:rsidR="00A45548" w:rsidRPr="004A67A5" w:rsidRDefault="00A45548" w:rsidP="00B12B4B">
      <w:pPr>
        <w:pStyle w:val="a8"/>
        <w:ind w:firstLine="480"/>
      </w:pPr>
      <w:r w:rsidRPr="004A67A5">
        <w:t>报表格式共性的部分，基本包括如下内容：</w:t>
      </w:r>
    </w:p>
    <w:p w14:paraId="7BE40D85" w14:textId="77777777" w:rsidR="00A45548" w:rsidRPr="004A67A5" w:rsidRDefault="00A45548" w:rsidP="00B12B4B">
      <w:pPr>
        <w:pStyle w:val="a8"/>
        <w:ind w:firstLine="480"/>
      </w:pPr>
      <w:r w:rsidRPr="004A67A5">
        <w:t>网格区的上面有报表标题，标题中的日期根据选择的查询日期保持同步变化；</w:t>
      </w:r>
    </w:p>
    <w:p w14:paraId="76E7A45E" w14:textId="77777777" w:rsidR="00A45548" w:rsidRPr="004A67A5" w:rsidRDefault="00A45548" w:rsidP="00B12B4B">
      <w:pPr>
        <w:pStyle w:val="a8"/>
        <w:ind w:firstLine="480"/>
      </w:pPr>
      <w:r w:rsidRPr="004A67A5">
        <w:t>网格区的左上角为单位名称，即目前显示的数据是哪个单位的数据信息；</w:t>
      </w:r>
    </w:p>
    <w:p w14:paraId="2F99B07F" w14:textId="77777777" w:rsidR="00A45548" w:rsidRPr="004A67A5" w:rsidRDefault="00A45548" w:rsidP="00B12B4B">
      <w:pPr>
        <w:pStyle w:val="a8"/>
        <w:ind w:firstLine="480"/>
      </w:pPr>
      <w:r w:rsidRPr="004A67A5">
        <w:t>网格区的右上角是数据的计量单位标识；</w:t>
      </w:r>
    </w:p>
    <w:p w14:paraId="3614C5D7" w14:textId="77777777" w:rsidR="00A45548" w:rsidRPr="004A67A5" w:rsidRDefault="00A45548" w:rsidP="00B12B4B">
      <w:pPr>
        <w:pStyle w:val="a8"/>
        <w:ind w:firstLine="480"/>
      </w:pPr>
      <w:r w:rsidRPr="004A67A5">
        <w:t>网格区域中显示数据内容，网格区的左面是卷烟的基本信息，卷烟的指标信息排在卷烟基本信息的右面。</w:t>
      </w:r>
    </w:p>
    <w:p w14:paraId="55F68A71" w14:textId="77777777" w:rsidR="00A45548" w:rsidRPr="004A67A5" w:rsidRDefault="00A45548" w:rsidP="000B4073">
      <w:pPr>
        <w:pStyle w:val="a8"/>
        <w:ind w:firstLine="480"/>
      </w:pPr>
      <w:r w:rsidRPr="004A67A5">
        <w:t>网格区的下面可以有制表时间、制表人、审核人等，或其他备注信息。</w:t>
      </w:r>
    </w:p>
    <w:p w14:paraId="6E29F9DF" w14:textId="77777777" w:rsidR="00A45548" w:rsidRPr="004A67A5" w:rsidRDefault="00A45548" w:rsidP="00A45548">
      <w:pPr>
        <w:pStyle w:val="2"/>
      </w:pPr>
      <w:bookmarkStart w:id="87" w:name="_Toc511170812"/>
      <w:bookmarkStart w:id="88" w:name="_Toc511425510"/>
      <w:r w:rsidRPr="004A67A5">
        <w:t>其他</w:t>
      </w:r>
      <w:bookmarkEnd w:id="87"/>
      <w:bookmarkEnd w:id="88"/>
    </w:p>
    <w:p w14:paraId="5B63E4A2" w14:textId="77777777" w:rsidR="00967BB4" w:rsidRPr="00967BB4" w:rsidRDefault="00967BB4" w:rsidP="000B4073">
      <w:pPr>
        <w:pStyle w:val="a8"/>
        <w:ind w:firstLine="480"/>
      </w:pPr>
    </w:p>
    <w:sectPr w:rsidR="00967BB4" w:rsidRPr="00967BB4" w:rsidSect="005649F1">
      <w:headerReference w:type="default" r:id="rId16"/>
      <w:footerReference w:type="default" r:id="rId17"/>
      <w:headerReference w:type="first" r:id="rId18"/>
      <w:footerReference w:type="first" r:id="rId19"/>
      <w:pgSz w:w="11906" w:h="16838"/>
      <w:pgMar w:top="1440" w:right="1800" w:bottom="1440" w:left="1800" w:header="851" w:footer="992" w:gutter="0"/>
      <w:pgNumType w:fmt="numberInDash"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 Smith" w:date="2018-04-11T19:28:00Z" w:initials="AS">
    <w:p w14:paraId="2A4143DE" w14:textId="77777777" w:rsidR="00F94FD7" w:rsidRDefault="00F94FD7" w:rsidP="00A5405E">
      <w:pPr>
        <w:pStyle w:val="afc"/>
      </w:pPr>
      <w:r>
        <w:rPr>
          <w:rStyle w:val="afb"/>
        </w:rPr>
        <w:annotationRef/>
      </w:r>
      <w:r>
        <w:t>此处以及下文中存在的批注</w:t>
      </w:r>
      <w:r>
        <w:rPr>
          <w:rFonts w:hint="eastAsia"/>
        </w:rPr>
        <w:t>，</w:t>
      </w:r>
      <w:r>
        <w:t>在提交正式文档时</w:t>
      </w:r>
      <w:proofErr w:type="gramStart"/>
      <w:r>
        <w:t>请全部</w:t>
      </w:r>
      <w:proofErr w:type="gramEnd"/>
      <w:r>
        <w:t>删除</w:t>
      </w:r>
      <w:r>
        <w:rPr>
          <w:rFonts w:hint="eastAsia"/>
        </w:rPr>
        <w:t>。</w:t>
      </w:r>
    </w:p>
  </w:comment>
  <w:comment w:id="2" w:author="Alex Smith" w:date="2018-04-13T23:13:00Z" w:initials="AS">
    <w:p w14:paraId="24D56023" w14:textId="77777777" w:rsidR="00F94FD7" w:rsidRDefault="00F94FD7">
      <w:pPr>
        <w:pStyle w:val="afc"/>
      </w:pPr>
      <w:r>
        <w:rPr>
          <w:rStyle w:val="afb"/>
        </w:rPr>
        <w:annotationRef/>
      </w:r>
      <w:r>
        <w:t>样式</w:t>
      </w:r>
      <w:r>
        <w:rPr>
          <w:rFonts w:hint="eastAsia"/>
        </w:rPr>
        <w:t>：</w:t>
      </w:r>
      <w:r>
        <w:t>副标题</w:t>
      </w:r>
    </w:p>
  </w:comment>
  <w:comment w:id="3" w:author="Alex Smith" w:date="2018-04-13T23:13:00Z" w:initials="AS">
    <w:p w14:paraId="28D5D2F1" w14:textId="77777777" w:rsidR="00F94FD7" w:rsidRDefault="00F94FD7">
      <w:pPr>
        <w:pStyle w:val="afc"/>
      </w:pPr>
      <w:r>
        <w:rPr>
          <w:rStyle w:val="afb"/>
        </w:rPr>
        <w:annotationRef/>
      </w:r>
      <w:r>
        <w:t>目录自动生成</w:t>
      </w:r>
    </w:p>
  </w:comment>
  <w:comment w:id="7" w:author="Alex Smith" w:date="2018-04-13T23:20:00Z" w:initials="AS">
    <w:p w14:paraId="2E0A322E" w14:textId="77777777" w:rsidR="00F94FD7" w:rsidRDefault="00F94FD7">
      <w:pPr>
        <w:pStyle w:val="afc"/>
      </w:pPr>
      <w:r>
        <w:rPr>
          <w:rStyle w:val="afb"/>
        </w:rPr>
        <w:annotationRef/>
      </w:r>
      <w:r>
        <w:t>样式</w:t>
      </w:r>
      <w:r>
        <w:rPr>
          <w:rFonts w:hint="eastAsia"/>
        </w:rPr>
        <w:t>：</w:t>
      </w:r>
      <w:r>
        <w:t>标题</w:t>
      </w:r>
      <w:r>
        <w:rPr>
          <w:rFonts w:hint="eastAsia"/>
        </w:rPr>
        <w:t>1</w:t>
      </w:r>
    </w:p>
  </w:comment>
  <w:comment w:id="17" w:author="Alex Smith" w:date="2018-04-13T23:20:00Z" w:initials="AS">
    <w:p w14:paraId="5833E541" w14:textId="77777777" w:rsidR="00F94FD7" w:rsidRDefault="00F94FD7">
      <w:pPr>
        <w:pStyle w:val="afc"/>
      </w:pPr>
      <w:r>
        <w:rPr>
          <w:rStyle w:val="afb"/>
        </w:rPr>
        <w:annotationRef/>
      </w:r>
      <w:r>
        <w:t>样式</w:t>
      </w:r>
      <w:r>
        <w:rPr>
          <w:rFonts w:hint="eastAsia"/>
        </w:rPr>
        <w:t>：</w:t>
      </w:r>
      <w:r>
        <w:t>标题</w:t>
      </w:r>
      <w:r>
        <w:rPr>
          <w:rFonts w:hint="eastAsia"/>
        </w:rPr>
        <w:t>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4143DE" w15:done="0"/>
  <w15:commentEx w15:paraId="24D56023" w15:done="0"/>
  <w15:commentEx w15:paraId="28D5D2F1" w15:done="0"/>
  <w15:commentEx w15:paraId="2E0A322E" w15:done="0"/>
  <w15:commentEx w15:paraId="5833E5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4143DE" w16cid:durableId="1EA49E2C"/>
  <w16cid:commentId w16cid:paraId="24D56023" w16cid:durableId="1EA49E2D"/>
  <w16cid:commentId w16cid:paraId="28D5D2F1" w16cid:durableId="1EA49E2E"/>
  <w16cid:commentId w16cid:paraId="2E0A322E" w16cid:durableId="1EA49E2F"/>
  <w16cid:commentId w16cid:paraId="5833E541" w16cid:durableId="1EA49E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1ACAC" w14:textId="77777777" w:rsidR="00FD2682" w:rsidRDefault="00FD2682" w:rsidP="00F308CD">
      <w:r>
        <w:separator/>
      </w:r>
    </w:p>
  </w:endnote>
  <w:endnote w:type="continuationSeparator" w:id="0">
    <w:p w14:paraId="18AC2874" w14:textId="77777777" w:rsidR="00FD2682" w:rsidRDefault="00FD2682"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EndPr/>
    <w:sdtContent>
      <w:p w14:paraId="5089BCD9" w14:textId="77777777" w:rsidR="00F94FD7" w:rsidRDefault="00F94FD7">
        <w:pPr>
          <w:pStyle w:val="af"/>
          <w:jc w:val="center"/>
        </w:pPr>
        <w:r>
          <w:fldChar w:fldCharType="begin"/>
        </w:r>
        <w:r>
          <w:instrText>PAGE   \* MERGEFORMAT</w:instrText>
        </w:r>
        <w:r>
          <w:fldChar w:fldCharType="separate"/>
        </w:r>
        <w:r w:rsidRPr="000B4073">
          <w:rPr>
            <w:noProof/>
            <w:lang w:val="zh-CN"/>
          </w:rPr>
          <w:t>II</w:t>
        </w:r>
        <w:r>
          <w:fldChar w:fldCharType="end"/>
        </w:r>
      </w:p>
    </w:sdtContent>
  </w:sdt>
  <w:p w14:paraId="4F1EC1F9" w14:textId="77777777" w:rsidR="00F94FD7" w:rsidRDefault="00F94FD7">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60145"/>
      <w:docPartObj>
        <w:docPartGallery w:val="Page Numbers (Bottom of Page)"/>
        <w:docPartUnique/>
      </w:docPartObj>
    </w:sdtPr>
    <w:sdtEndPr/>
    <w:sdtContent>
      <w:p w14:paraId="42C82DEB" w14:textId="77777777" w:rsidR="00F94FD7" w:rsidRDefault="00F94FD7">
        <w:pPr>
          <w:pStyle w:val="af"/>
          <w:jc w:val="center"/>
        </w:pPr>
        <w:r>
          <w:fldChar w:fldCharType="begin"/>
        </w:r>
        <w:r>
          <w:instrText>PAGE   \* MERGEFORMAT</w:instrText>
        </w:r>
        <w:r>
          <w:fldChar w:fldCharType="separate"/>
        </w:r>
        <w:r w:rsidRPr="000B4073">
          <w:rPr>
            <w:noProof/>
            <w:lang w:val="zh-CN"/>
          </w:rPr>
          <w:t>I</w:t>
        </w:r>
        <w:r>
          <w:fldChar w:fldCharType="end"/>
        </w:r>
      </w:p>
    </w:sdtContent>
  </w:sdt>
  <w:p w14:paraId="14966006" w14:textId="77777777" w:rsidR="00F94FD7" w:rsidRDefault="00F94FD7">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754281"/>
      <w:docPartObj>
        <w:docPartGallery w:val="Page Numbers (Bottom of Page)"/>
        <w:docPartUnique/>
      </w:docPartObj>
    </w:sdtPr>
    <w:sdtEndPr/>
    <w:sdtContent>
      <w:p w14:paraId="602A5499" w14:textId="77777777" w:rsidR="00F94FD7" w:rsidRDefault="00F94FD7">
        <w:pPr>
          <w:pStyle w:val="af"/>
          <w:jc w:val="center"/>
        </w:pPr>
        <w:r>
          <w:fldChar w:fldCharType="begin"/>
        </w:r>
        <w:r>
          <w:instrText>PAGE   \* MERGEFORMAT</w:instrText>
        </w:r>
        <w:r>
          <w:fldChar w:fldCharType="separate"/>
        </w:r>
        <w:r w:rsidRPr="000B4073">
          <w:rPr>
            <w:noProof/>
            <w:lang w:val="zh-CN"/>
          </w:rPr>
          <w:t>-</w:t>
        </w:r>
        <w:r>
          <w:rPr>
            <w:noProof/>
          </w:rPr>
          <w:t xml:space="preserve"> 7 -</w:t>
        </w:r>
        <w:r>
          <w:fldChar w:fldCharType="end"/>
        </w:r>
      </w:p>
    </w:sdtContent>
  </w:sdt>
  <w:p w14:paraId="52FC65B8" w14:textId="77777777" w:rsidR="00F94FD7" w:rsidRDefault="00F94FD7">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EndPr/>
    <w:sdtContent>
      <w:p w14:paraId="3CADA063" w14:textId="77777777" w:rsidR="00F94FD7" w:rsidRDefault="00F94FD7">
        <w:pPr>
          <w:pStyle w:val="af"/>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6BEED426" w14:textId="77777777" w:rsidR="00F94FD7" w:rsidRDefault="00F94FD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5D7D2" w14:textId="77777777" w:rsidR="00FD2682" w:rsidRDefault="00FD2682" w:rsidP="00F308CD">
      <w:r>
        <w:separator/>
      </w:r>
    </w:p>
  </w:footnote>
  <w:footnote w:type="continuationSeparator" w:id="0">
    <w:p w14:paraId="4045707D" w14:textId="77777777" w:rsidR="00FD2682" w:rsidRDefault="00FD2682" w:rsidP="00F3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EB9EB" w14:textId="77777777" w:rsidR="00F94FD7" w:rsidRDefault="00F94FD7" w:rsidP="00FD1E4F">
    <w:pPr>
      <w:pStyle w:val="ad"/>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98E24" w14:textId="77777777" w:rsidR="00F94FD7" w:rsidRDefault="00F94FD7" w:rsidP="00FD1E4F">
    <w:pPr>
      <w:pStyle w:val="ad"/>
      <w:tabs>
        <w:tab w:val="clear" w:pos="4153"/>
      </w:tabs>
      <w:jc w:val="left"/>
    </w:pPr>
    <w:r>
      <w:t>毕业设计文档</w:t>
    </w:r>
    <w:r>
      <w:tab/>
    </w:r>
    <w:r>
      <w:t>需求规格说明书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9B04B" w14:textId="77777777" w:rsidR="00F94FD7" w:rsidRDefault="00F94FD7" w:rsidP="00530F70">
    <w:pPr>
      <w:pStyle w:val="ad"/>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76B11"/>
    <w:multiLevelType w:val="multilevel"/>
    <w:tmpl w:val="2F9604B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31D79C5"/>
    <w:multiLevelType w:val="hybridMultilevel"/>
    <w:tmpl w:val="F544C36C"/>
    <w:lvl w:ilvl="0" w:tplc="28EC7364">
      <w:start w:val="1"/>
      <w:numFmt w:val="decimal"/>
      <w:pStyle w:val="a"/>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2" w15:restartNumberingAfterBreak="0">
    <w:nsid w:val="2ED73CDC"/>
    <w:multiLevelType w:val="hybridMultilevel"/>
    <w:tmpl w:val="C04A83D8"/>
    <w:lvl w:ilvl="0" w:tplc="D8B077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C845C2E"/>
    <w:multiLevelType w:val="hybridMultilevel"/>
    <w:tmpl w:val="3BA0C3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F991D2F"/>
    <w:multiLevelType w:val="hybridMultilevel"/>
    <w:tmpl w:val="D162238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C604771"/>
    <w:multiLevelType w:val="hybridMultilevel"/>
    <w:tmpl w:val="1B76EB94"/>
    <w:lvl w:ilvl="0" w:tplc="9ECEDD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10E4A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57D3FBC"/>
    <w:multiLevelType w:val="multilevel"/>
    <w:tmpl w:val="BFF8469E"/>
    <w:lvl w:ilvl="0">
      <w:start w:val="1"/>
      <w:numFmt w:val="upperLetter"/>
      <w:pStyle w:val="a0"/>
      <w:suff w:val="nothing"/>
      <w:lvlText w:val="附　录　%1"/>
      <w:lvlJc w:val="left"/>
      <w:pPr>
        <w:ind w:left="0" w:firstLine="0"/>
      </w:pPr>
      <w:rPr>
        <w:rFonts w:ascii="黑体" w:eastAsia="黑体" w:hAnsi="Times New Roman" w:hint="eastAsia"/>
        <w:b w:val="0"/>
        <w:i w:val="0"/>
        <w:sz w:val="21"/>
      </w:rPr>
    </w:lvl>
    <w:lvl w:ilvl="1">
      <w:start w:val="1"/>
      <w:numFmt w:val="decimal"/>
      <w:pStyle w:val="a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0"/>
  </w:num>
  <w:num w:numId="2">
    <w:abstractNumId w:val="1"/>
  </w:num>
  <w:num w:numId="3">
    <w:abstractNumId w:val="7"/>
  </w:num>
  <w:num w:numId="4">
    <w:abstractNumId w:val="6"/>
  </w:num>
  <w:num w:numId="5">
    <w:abstractNumId w:val="4"/>
  </w:num>
  <w:num w:numId="6">
    <w:abstractNumId w:val="3"/>
  </w:num>
  <w:num w:numId="7">
    <w:abstractNumId w:val="2"/>
  </w:num>
  <w:num w:numId="8">
    <w:abstractNumId w:val="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Smith">
    <w15:presenceInfo w15:providerId="Windows Live" w15:userId="996cb97adc1c4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945889"/>
    <w:rsid w:val="00003AF7"/>
    <w:rsid w:val="0001634E"/>
    <w:rsid w:val="00023ECA"/>
    <w:rsid w:val="00032474"/>
    <w:rsid w:val="000679CD"/>
    <w:rsid w:val="000849C5"/>
    <w:rsid w:val="000A5AC4"/>
    <w:rsid w:val="000B4073"/>
    <w:rsid w:val="00111C28"/>
    <w:rsid w:val="0017472E"/>
    <w:rsid w:val="0018422A"/>
    <w:rsid w:val="001D361B"/>
    <w:rsid w:val="00245529"/>
    <w:rsid w:val="00246A64"/>
    <w:rsid w:val="00253FD5"/>
    <w:rsid w:val="00295E3D"/>
    <w:rsid w:val="002D76E4"/>
    <w:rsid w:val="00340F4B"/>
    <w:rsid w:val="003A3895"/>
    <w:rsid w:val="003D14D8"/>
    <w:rsid w:val="003F2AB6"/>
    <w:rsid w:val="00414AAE"/>
    <w:rsid w:val="0041643C"/>
    <w:rsid w:val="00431FC9"/>
    <w:rsid w:val="004830C7"/>
    <w:rsid w:val="004E502F"/>
    <w:rsid w:val="005266E3"/>
    <w:rsid w:val="00530F70"/>
    <w:rsid w:val="005649F1"/>
    <w:rsid w:val="00572B22"/>
    <w:rsid w:val="00592702"/>
    <w:rsid w:val="005F738C"/>
    <w:rsid w:val="00600802"/>
    <w:rsid w:val="00600FF4"/>
    <w:rsid w:val="00614BA8"/>
    <w:rsid w:val="0065286F"/>
    <w:rsid w:val="00652B01"/>
    <w:rsid w:val="006A2DFF"/>
    <w:rsid w:val="006C244F"/>
    <w:rsid w:val="006F29AF"/>
    <w:rsid w:val="00746B3B"/>
    <w:rsid w:val="00761750"/>
    <w:rsid w:val="00765A55"/>
    <w:rsid w:val="00772409"/>
    <w:rsid w:val="007A4F4D"/>
    <w:rsid w:val="007B5398"/>
    <w:rsid w:val="008168B7"/>
    <w:rsid w:val="008351AD"/>
    <w:rsid w:val="00862264"/>
    <w:rsid w:val="00890708"/>
    <w:rsid w:val="008A5ACF"/>
    <w:rsid w:val="008A7119"/>
    <w:rsid w:val="008B5458"/>
    <w:rsid w:val="008D0541"/>
    <w:rsid w:val="008D1346"/>
    <w:rsid w:val="008E4B49"/>
    <w:rsid w:val="008F1C36"/>
    <w:rsid w:val="00906214"/>
    <w:rsid w:val="00945889"/>
    <w:rsid w:val="00967B2E"/>
    <w:rsid w:val="00967BB4"/>
    <w:rsid w:val="0098270E"/>
    <w:rsid w:val="009A31A9"/>
    <w:rsid w:val="009A62A3"/>
    <w:rsid w:val="009B3AFE"/>
    <w:rsid w:val="009B7025"/>
    <w:rsid w:val="00A45548"/>
    <w:rsid w:val="00A50BD1"/>
    <w:rsid w:val="00A5405E"/>
    <w:rsid w:val="00A557F4"/>
    <w:rsid w:val="00A621F1"/>
    <w:rsid w:val="00A92765"/>
    <w:rsid w:val="00AB4776"/>
    <w:rsid w:val="00AE7CB3"/>
    <w:rsid w:val="00B12B4B"/>
    <w:rsid w:val="00B3430A"/>
    <w:rsid w:val="00BE6A2C"/>
    <w:rsid w:val="00C863D1"/>
    <w:rsid w:val="00CD2313"/>
    <w:rsid w:val="00D01869"/>
    <w:rsid w:val="00D22500"/>
    <w:rsid w:val="00D25280"/>
    <w:rsid w:val="00D25F26"/>
    <w:rsid w:val="00D43154"/>
    <w:rsid w:val="00D73193"/>
    <w:rsid w:val="00DB0B6A"/>
    <w:rsid w:val="00DC32D5"/>
    <w:rsid w:val="00DE0B8B"/>
    <w:rsid w:val="00DE6DE8"/>
    <w:rsid w:val="00E069F7"/>
    <w:rsid w:val="00E235D7"/>
    <w:rsid w:val="00E34340"/>
    <w:rsid w:val="00E344C5"/>
    <w:rsid w:val="00E40D23"/>
    <w:rsid w:val="00E632F5"/>
    <w:rsid w:val="00E93008"/>
    <w:rsid w:val="00EB5B93"/>
    <w:rsid w:val="00EE0C8F"/>
    <w:rsid w:val="00EE0E6B"/>
    <w:rsid w:val="00EF5CCD"/>
    <w:rsid w:val="00F16504"/>
    <w:rsid w:val="00F308CD"/>
    <w:rsid w:val="00F537F1"/>
    <w:rsid w:val="00F71463"/>
    <w:rsid w:val="00F74BC8"/>
    <w:rsid w:val="00F94FD7"/>
    <w:rsid w:val="00FC6D16"/>
    <w:rsid w:val="00FD05AF"/>
    <w:rsid w:val="00FD1E4F"/>
    <w:rsid w:val="00FD2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19C43"/>
  <w15:chartTrackingRefBased/>
  <w15:docId w15:val="{6A1F0D33-65BA-4086-A0E5-5C413BBE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7">
    <w:name w:val="Normal"/>
    <w:qFormat/>
    <w:rsid w:val="007A4F4D"/>
    <w:pPr>
      <w:widowControl w:val="0"/>
      <w:spacing w:line="400" w:lineRule="exact"/>
      <w:jc w:val="both"/>
    </w:pPr>
  </w:style>
  <w:style w:type="paragraph" w:styleId="1">
    <w:name w:val="heading 1"/>
    <w:basedOn w:val="a7"/>
    <w:next w:val="a8"/>
    <w:link w:val="10"/>
    <w:uiPriority w:val="9"/>
    <w:qFormat/>
    <w:rsid w:val="005649F1"/>
    <w:pPr>
      <w:keepNext/>
      <w:keepLines/>
      <w:numPr>
        <w:numId w:val="1"/>
      </w:numPr>
      <w:spacing w:beforeLines="100" w:before="100"/>
      <w:ind w:left="431" w:hanging="431"/>
      <w:outlineLvl w:val="0"/>
    </w:pPr>
    <w:rPr>
      <w:b/>
      <w:bCs/>
      <w:kern w:val="44"/>
      <w:sz w:val="30"/>
      <w:szCs w:val="44"/>
    </w:rPr>
  </w:style>
  <w:style w:type="paragraph" w:styleId="2">
    <w:name w:val="heading 2"/>
    <w:basedOn w:val="a7"/>
    <w:next w:val="a8"/>
    <w:link w:val="20"/>
    <w:uiPriority w:val="9"/>
    <w:qFormat/>
    <w:rsid w:val="00DC32D5"/>
    <w:pPr>
      <w:keepNext/>
      <w:keepLines/>
      <w:numPr>
        <w:ilvl w:val="1"/>
        <w:numId w:val="1"/>
      </w:numPr>
      <w:ind w:left="578" w:hanging="578"/>
      <w:outlineLvl w:val="1"/>
    </w:pPr>
    <w:rPr>
      <w:rFonts w:cstheme="majorBidi"/>
      <w:b/>
      <w:bCs/>
      <w:sz w:val="30"/>
      <w:szCs w:val="32"/>
    </w:rPr>
  </w:style>
  <w:style w:type="paragraph" w:styleId="3">
    <w:name w:val="heading 3"/>
    <w:basedOn w:val="a7"/>
    <w:next w:val="a8"/>
    <w:link w:val="30"/>
    <w:uiPriority w:val="9"/>
    <w:unhideWhenUsed/>
    <w:qFormat/>
    <w:rsid w:val="0065286F"/>
    <w:pPr>
      <w:keepNext/>
      <w:keepLines/>
      <w:numPr>
        <w:ilvl w:val="2"/>
        <w:numId w:val="1"/>
      </w:numPr>
      <w:spacing w:before="260" w:after="260" w:line="416" w:lineRule="auto"/>
      <w:outlineLvl w:val="2"/>
    </w:pPr>
    <w:rPr>
      <w:b/>
      <w:bCs/>
      <w:sz w:val="32"/>
      <w:szCs w:val="32"/>
    </w:rPr>
  </w:style>
  <w:style w:type="paragraph" w:styleId="4">
    <w:name w:val="heading 4"/>
    <w:basedOn w:val="a7"/>
    <w:next w:val="a8"/>
    <w:link w:val="40"/>
    <w:uiPriority w:val="9"/>
    <w:unhideWhenUsed/>
    <w:qFormat/>
    <w:rsid w:val="00DE6DE8"/>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7"/>
    <w:next w:val="a8"/>
    <w:link w:val="50"/>
    <w:uiPriority w:val="9"/>
    <w:unhideWhenUsed/>
    <w:qFormat/>
    <w:rsid w:val="0065286F"/>
    <w:pPr>
      <w:keepNext/>
      <w:keepLines/>
      <w:numPr>
        <w:ilvl w:val="4"/>
        <w:numId w:val="1"/>
      </w:numPr>
      <w:spacing w:before="280" w:after="290" w:line="376" w:lineRule="auto"/>
      <w:outlineLvl w:val="4"/>
    </w:pPr>
    <w:rPr>
      <w:b/>
      <w:bCs/>
      <w:sz w:val="28"/>
      <w:szCs w:val="28"/>
    </w:rPr>
  </w:style>
  <w:style w:type="paragraph" w:styleId="6">
    <w:name w:val="heading 6"/>
    <w:basedOn w:val="a7"/>
    <w:next w:val="a8"/>
    <w:link w:val="60"/>
    <w:uiPriority w:val="9"/>
    <w:unhideWhenUsed/>
    <w:qFormat/>
    <w:rsid w:val="0065286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7"/>
    <w:next w:val="a8"/>
    <w:link w:val="70"/>
    <w:uiPriority w:val="9"/>
    <w:unhideWhenUsed/>
    <w:qFormat/>
    <w:rsid w:val="0065286F"/>
    <w:pPr>
      <w:keepNext/>
      <w:keepLines/>
      <w:numPr>
        <w:ilvl w:val="6"/>
        <w:numId w:val="1"/>
      </w:numPr>
      <w:spacing w:before="240" w:after="64" w:line="320" w:lineRule="auto"/>
      <w:outlineLvl w:val="6"/>
    </w:pPr>
    <w:rPr>
      <w:b/>
      <w:bCs/>
      <w:sz w:val="24"/>
      <w:szCs w:val="24"/>
    </w:rPr>
  </w:style>
  <w:style w:type="paragraph" w:styleId="8">
    <w:name w:val="heading 8"/>
    <w:basedOn w:val="a7"/>
    <w:next w:val="a8"/>
    <w:link w:val="80"/>
    <w:uiPriority w:val="9"/>
    <w:unhideWhenUsed/>
    <w:qFormat/>
    <w:rsid w:val="00F308C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7"/>
    <w:next w:val="a8"/>
    <w:link w:val="90"/>
    <w:uiPriority w:val="9"/>
    <w:unhideWhenUsed/>
    <w:qFormat/>
    <w:rsid w:val="0065286F"/>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8">
    <w:name w:val="中文正文"/>
    <w:basedOn w:val="a7"/>
    <w:link w:val="ac"/>
    <w:qFormat/>
    <w:rsid w:val="00DC32D5"/>
    <w:pPr>
      <w:ind w:firstLineChars="200" w:firstLine="200"/>
    </w:pPr>
    <w:rPr>
      <w:sz w:val="24"/>
    </w:rPr>
  </w:style>
  <w:style w:type="character" w:customStyle="1" w:styleId="10">
    <w:name w:val="标题 1 字符"/>
    <w:basedOn w:val="a9"/>
    <w:link w:val="1"/>
    <w:uiPriority w:val="9"/>
    <w:rsid w:val="005649F1"/>
    <w:rPr>
      <w:b/>
      <w:bCs/>
      <w:kern w:val="44"/>
      <w:sz w:val="30"/>
      <w:szCs w:val="44"/>
    </w:rPr>
  </w:style>
  <w:style w:type="character" w:customStyle="1" w:styleId="ac">
    <w:name w:val="中文正文 字符"/>
    <w:basedOn w:val="a9"/>
    <w:link w:val="a8"/>
    <w:rsid w:val="00DC32D5"/>
    <w:rPr>
      <w:rFonts w:ascii="Times New Roman" w:eastAsia="宋体" w:hAnsi="Times New Roman"/>
      <w:sz w:val="24"/>
    </w:rPr>
  </w:style>
  <w:style w:type="character" w:customStyle="1" w:styleId="20">
    <w:name w:val="标题 2 字符"/>
    <w:basedOn w:val="a9"/>
    <w:link w:val="2"/>
    <w:uiPriority w:val="9"/>
    <w:rsid w:val="007A4F4D"/>
    <w:rPr>
      <w:rFonts w:cstheme="majorBidi"/>
      <w:b/>
      <w:bCs/>
      <w:sz w:val="30"/>
      <w:szCs w:val="32"/>
    </w:rPr>
  </w:style>
  <w:style w:type="character" w:customStyle="1" w:styleId="30">
    <w:name w:val="标题 3 字符"/>
    <w:basedOn w:val="a9"/>
    <w:link w:val="3"/>
    <w:uiPriority w:val="9"/>
    <w:rsid w:val="0065286F"/>
    <w:rPr>
      <w:b/>
      <w:bCs/>
      <w:sz w:val="32"/>
      <w:szCs w:val="32"/>
    </w:rPr>
  </w:style>
  <w:style w:type="character" w:customStyle="1" w:styleId="40">
    <w:name w:val="标题 4 字符"/>
    <w:basedOn w:val="a9"/>
    <w:link w:val="4"/>
    <w:uiPriority w:val="9"/>
    <w:rsid w:val="00DE6DE8"/>
    <w:rPr>
      <w:rFonts w:cstheme="majorBidi"/>
      <w:b/>
      <w:bCs/>
      <w:sz w:val="28"/>
      <w:szCs w:val="28"/>
    </w:rPr>
  </w:style>
  <w:style w:type="character" w:customStyle="1" w:styleId="50">
    <w:name w:val="标题 5 字符"/>
    <w:basedOn w:val="a9"/>
    <w:link w:val="5"/>
    <w:uiPriority w:val="9"/>
    <w:rsid w:val="0065286F"/>
    <w:rPr>
      <w:b/>
      <w:bCs/>
      <w:sz w:val="28"/>
      <w:szCs w:val="28"/>
    </w:rPr>
  </w:style>
  <w:style w:type="character" w:customStyle="1" w:styleId="60">
    <w:name w:val="标题 6 字符"/>
    <w:basedOn w:val="a9"/>
    <w:link w:val="6"/>
    <w:uiPriority w:val="9"/>
    <w:rsid w:val="0065286F"/>
    <w:rPr>
      <w:rFonts w:asciiTheme="majorHAnsi" w:eastAsiaTheme="majorEastAsia" w:hAnsiTheme="majorHAnsi" w:cstheme="majorBidi"/>
      <w:b/>
      <w:bCs/>
      <w:sz w:val="24"/>
      <w:szCs w:val="24"/>
    </w:rPr>
  </w:style>
  <w:style w:type="character" w:customStyle="1" w:styleId="70">
    <w:name w:val="标题 7 字符"/>
    <w:basedOn w:val="a9"/>
    <w:link w:val="7"/>
    <w:uiPriority w:val="9"/>
    <w:rsid w:val="0065286F"/>
    <w:rPr>
      <w:b/>
      <w:bCs/>
      <w:sz w:val="24"/>
      <w:szCs w:val="24"/>
    </w:rPr>
  </w:style>
  <w:style w:type="character" w:customStyle="1" w:styleId="80">
    <w:name w:val="标题 8 字符"/>
    <w:basedOn w:val="a9"/>
    <w:link w:val="8"/>
    <w:uiPriority w:val="9"/>
    <w:rsid w:val="00F308CD"/>
    <w:rPr>
      <w:rFonts w:asciiTheme="majorHAnsi" w:eastAsiaTheme="majorEastAsia" w:hAnsiTheme="majorHAnsi" w:cstheme="majorBidi"/>
      <w:sz w:val="24"/>
      <w:szCs w:val="24"/>
    </w:rPr>
  </w:style>
  <w:style w:type="character" w:customStyle="1" w:styleId="90">
    <w:name w:val="标题 9 字符"/>
    <w:basedOn w:val="a9"/>
    <w:link w:val="9"/>
    <w:uiPriority w:val="9"/>
    <w:rsid w:val="0065286F"/>
    <w:rPr>
      <w:rFonts w:asciiTheme="majorHAnsi" w:eastAsiaTheme="majorEastAsia" w:hAnsiTheme="majorHAnsi" w:cstheme="majorBidi"/>
    </w:rPr>
  </w:style>
  <w:style w:type="paragraph" w:styleId="ad">
    <w:name w:val="header"/>
    <w:basedOn w:val="a7"/>
    <w:link w:val="ae"/>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9"/>
    <w:link w:val="ad"/>
    <w:uiPriority w:val="99"/>
    <w:rsid w:val="00F308CD"/>
    <w:rPr>
      <w:sz w:val="18"/>
      <w:szCs w:val="18"/>
    </w:rPr>
  </w:style>
  <w:style w:type="paragraph" w:styleId="af">
    <w:name w:val="footer"/>
    <w:basedOn w:val="a7"/>
    <w:link w:val="af0"/>
    <w:uiPriority w:val="99"/>
    <w:unhideWhenUsed/>
    <w:rsid w:val="00F308CD"/>
    <w:pPr>
      <w:tabs>
        <w:tab w:val="center" w:pos="4153"/>
        <w:tab w:val="right" w:pos="8306"/>
      </w:tabs>
      <w:snapToGrid w:val="0"/>
      <w:jc w:val="left"/>
    </w:pPr>
    <w:rPr>
      <w:sz w:val="18"/>
      <w:szCs w:val="18"/>
    </w:rPr>
  </w:style>
  <w:style w:type="character" w:customStyle="1" w:styleId="af0">
    <w:name w:val="页脚 字符"/>
    <w:basedOn w:val="a9"/>
    <w:link w:val="af"/>
    <w:uiPriority w:val="99"/>
    <w:rsid w:val="00F308CD"/>
    <w:rPr>
      <w:sz w:val="18"/>
      <w:szCs w:val="18"/>
    </w:rPr>
  </w:style>
  <w:style w:type="paragraph" w:customStyle="1" w:styleId="af1">
    <w:name w:val="图题"/>
    <w:basedOn w:val="a7"/>
    <w:next w:val="a8"/>
    <w:link w:val="af2"/>
    <w:qFormat/>
    <w:rsid w:val="00F308CD"/>
    <w:pPr>
      <w:spacing w:afterLines="50" w:after="50"/>
      <w:jc w:val="center"/>
    </w:pPr>
  </w:style>
  <w:style w:type="paragraph" w:customStyle="1" w:styleId="af3">
    <w:name w:val="图"/>
    <w:basedOn w:val="a7"/>
    <w:next w:val="af1"/>
    <w:qFormat/>
    <w:rsid w:val="00862264"/>
    <w:pPr>
      <w:keepNext/>
      <w:spacing w:beforeLines="50" w:before="50" w:line="240" w:lineRule="auto"/>
      <w:jc w:val="center"/>
    </w:pPr>
  </w:style>
  <w:style w:type="character" w:customStyle="1" w:styleId="af2">
    <w:name w:val="图题 字符"/>
    <w:basedOn w:val="a9"/>
    <w:link w:val="af1"/>
    <w:rsid w:val="00F308CD"/>
  </w:style>
  <w:style w:type="table" w:customStyle="1" w:styleId="af4">
    <w:name w:val="三线表"/>
    <w:basedOn w:val="aa"/>
    <w:uiPriority w:val="99"/>
    <w:rsid w:val="00AE7CB3"/>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f5">
    <w:name w:val="表题"/>
    <w:basedOn w:val="a7"/>
    <w:next w:val="a7"/>
    <w:link w:val="af6"/>
    <w:qFormat/>
    <w:rsid w:val="00D22500"/>
    <w:pPr>
      <w:keepNext/>
      <w:spacing w:beforeLines="50" w:before="50"/>
      <w:jc w:val="center"/>
    </w:pPr>
    <w:rPr>
      <w:sz w:val="20"/>
    </w:rPr>
  </w:style>
  <w:style w:type="character" w:customStyle="1" w:styleId="af6">
    <w:name w:val="表题 字符"/>
    <w:basedOn w:val="a9"/>
    <w:link w:val="af5"/>
    <w:rsid w:val="00D22500"/>
    <w:rPr>
      <w:rFonts w:ascii="Times New Roman" w:eastAsia="宋体" w:hAnsi="Times New Roman"/>
      <w:sz w:val="20"/>
    </w:rPr>
  </w:style>
  <w:style w:type="paragraph" w:styleId="af7">
    <w:name w:val="Title"/>
    <w:basedOn w:val="a7"/>
    <w:next w:val="a7"/>
    <w:link w:val="af8"/>
    <w:uiPriority w:val="10"/>
    <w:qFormat/>
    <w:rsid w:val="0098270E"/>
    <w:pPr>
      <w:spacing w:before="240" w:after="60"/>
      <w:jc w:val="center"/>
      <w:outlineLvl w:val="0"/>
    </w:pPr>
    <w:rPr>
      <w:rFonts w:cstheme="majorBidi"/>
      <w:b/>
      <w:bCs/>
      <w:sz w:val="52"/>
      <w:szCs w:val="32"/>
    </w:rPr>
  </w:style>
  <w:style w:type="character" w:customStyle="1" w:styleId="af8">
    <w:name w:val="标题 字符"/>
    <w:basedOn w:val="a9"/>
    <w:link w:val="af7"/>
    <w:uiPriority w:val="10"/>
    <w:rsid w:val="0098270E"/>
    <w:rPr>
      <w:rFonts w:ascii="Times New Roman" w:eastAsia="宋体" w:hAnsi="Times New Roman" w:cstheme="majorBidi"/>
      <w:b/>
      <w:bCs/>
      <w:sz w:val="52"/>
      <w:szCs w:val="32"/>
    </w:rPr>
  </w:style>
  <w:style w:type="paragraph" w:styleId="af9">
    <w:name w:val="Subtitle"/>
    <w:basedOn w:val="a7"/>
    <w:next w:val="a7"/>
    <w:link w:val="afa"/>
    <w:uiPriority w:val="11"/>
    <w:qFormat/>
    <w:rsid w:val="00EF5CCD"/>
    <w:pPr>
      <w:spacing w:before="240" w:after="60" w:line="312" w:lineRule="auto"/>
      <w:jc w:val="center"/>
      <w:outlineLvl w:val="0"/>
    </w:pPr>
    <w:rPr>
      <w:rFonts w:eastAsia="黑体" w:cstheme="majorBidi"/>
      <w:b/>
      <w:bCs/>
      <w:kern w:val="28"/>
      <w:sz w:val="44"/>
      <w:szCs w:val="32"/>
    </w:rPr>
  </w:style>
  <w:style w:type="character" w:customStyle="1" w:styleId="afa">
    <w:name w:val="副标题 字符"/>
    <w:basedOn w:val="a9"/>
    <w:link w:val="af9"/>
    <w:uiPriority w:val="11"/>
    <w:rsid w:val="00EF5CCD"/>
    <w:rPr>
      <w:rFonts w:eastAsia="黑体" w:cstheme="majorBidi"/>
      <w:b/>
      <w:bCs/>
      <w:kern w:val="28"/>
      <w:sz w:val="44"/>
      <w:szCs w:val="32"/>
    </w:rPr>
  </w:style>
  <w:style w:type="character" w:styleId="afb">
    <w:name w:val="annotation reference"/>
    <w:basedOn w:val="a9"/>
    <w:uiPriority w:val="99"/>
    <w:semiHidden/>
    <w:unhideWhenUsed/>
    <w:rsid w:val="008F1C36"/>
    <w:rPr>
      <w:sz w:val="21"/>
      <w:szCs w:val="21"/>
    </w:rPr>
  </w:style>
  <w:style w:type="paragraph" w:styleId="afc">
    <w:name w:val="annotation text"/>
    <w:basedOn w:val="a7"/>
    <w:link w:val="afd"/>
    <w:uiPriority w:val="99"/>
    <w:unhideWhenUsed/>
    <w:rsid w:val="008F1C36"/>
    <w:pPr>
      <w:jc w:val="left"/>
    </w:pPr>
  </w:style>
  <w:style w:type="character" w:customStyle="1" w:styleId="afd">
    <w:name w:val="批注文字 字符"/>
    <w:basedOn w:val="a9"/>
    <w:link w:val="afc"/>
    <w:uiPriority w:val="99"/>
    <w:rsid w:val="008F1C36"/>
    <w:rPr>
      <w:rFonts w:ascii="Times New Roman" w:eastAsia="宋体" w:hAnsi="Times New Roman"/>
    </w:rPr>
  </w:style>
  <w:style w:type="paragraph" w:styleId="afe">
    <w:name w:val="annotation subject"/>
    <w:basedOn w:val="afc"/>
    <w:next w:val="afc"/>
    <w:link w:val="aff"/>
    <w:uiPriority w:val="99"/>
    <w:semiHidden/>
    <w:unhideWhenUsed/>
    <w:rsid w:val="008F1C36"/>
    <w:rPr>
      <w:b/>
      <w:bCs/>
    </w:rPr>
  </w:style>
  <w:style w:type="character" w:customStyle="1" w:styleId="aff">
    <w:name w:val="批注主题 字符"/>
    <w:basedOn w:val="afd"/>
    <w:link w:val="afe"/>
    <w:uiPriority w:val="99"/>
    <w:semiHidden/>
    <w:rsid w:val="008F1C36"/>
    <w:rPr>
      <w:rFonts w:ascii="Times New Roman" w:eastAsia="宋体" w:hAnsi="Times New Roman"/>
      <w:b/>
      <w:bCs/>
    </w:rPr>
  </w:style>
  <w:style w:type="paragraph" w:styleId="aff0">
    <w:name w:val="Balloon Text"/>
    <w:basedOn w:val="a7"/>
    <w:link w:val="aff1"/>
    <w:uiPriority w:val="99"/>
    <w:semiHidden/>
    <w:unhideWhenUsed/>
    <w:rsid w:val="008F1C36"/>
    <w:rPr>
      <w:sz w:val="18"/>
      <w:szCs w:val="18"/>
    </w:rPr>
  </w:style>
  <w:style w:type="character" w:customStyle="1" w:styleId="aff1">
    <w:name w:val="批注框文本 字符"/>
    <w:basedOn w:val="a9"/>
    <w:link w:val="aff0"/>
    <w:uiPriority w:val="99"/>
    <w:semiHidden/>
    <w:rsid w:val="008F1C36"/>
    <w:rPr>
      <w:rFonts w:ascii="Times New Roman" w:eastAsia="宋体" w:hAnsi="Times New Roman"/>
      <w:sz w:val="18"/>
      <w:szCs w:val="18"/>
    </w:rPr>
  </w:style>
  <w:style w:type="table" w:styleId="aff2">
    <w:name w:val="Table Grid"/>
    <w:basedOn w:val="aa"/>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caption"/>
    <w:basedOn w:val="a7"/>
    <w:next w:val="a7"/>
    <w:unhideWhenUsed/>
    <w:qFormat/>
    <w:rsid w:val="00D22500"/>
    <w:rPr>
      <w:rFonts w:asciiTheme="majorHAnsi" w:eastAsia="黑体" w:hAnsiTheme="majorHAnsi" w:cstheme="majorBidi"/>
      <w:sz w:val="20"/>
      <w:szCs w:val="20"/>
    </w:rPr>
  </w:style>
  <w:style w:type="character" w:styleId="aff4">
    <w:name w:val="Intense Emphasis"/>
    <w:basedOn w:val="a9"/>
    <w:uiPriority w:val="21"/>
    <w:qFormat/>
    <w:rsid w:val="001D361B"/>
    <w:rPr>
      <w:i/>
      <w:iCs/>
      <w:color w:val="5B9BD5" w:themeColor="accent1"/>
    </w:rPr>
  </w:style>
  <w:style w:type="character" w:styleId="aff5">
    <w:name w:val="Strong"/>
    <w:basedOn w:val="a9"/>
    <w:uiPriority w:val="22"/>
    <w:qFormat/>
    <w:rsid w:val="001D361B"/>
    <w:rPr>
      <w:b/>
      <w:bCs/>
    </w:rPr>
  </w:style>
  <w:style w:type="paragraph" w:styleId="21">
    <w:name w:val="Body Text Indent 2"/>
    <w:basedOn w:val="a7"/>
    <w:link w:val="22"/>
    <w:unhideWhenUsed/>
    <w:rsid w:val="00A5405E"/>
    <w:pPr>
      <w:spacing w:line="500" w:lineRule="atLeast"/>
      <w:ind w:firstLine="454"/>
    </w:pPr>
    <w:rPr>
      <w:rFonts w:cs="Times New Roman"/>
      <w:sz w:val="24"/>
      <w:szCs w:val="20"/>
    </w:rPr>
  </w:style>
  <w:style w:type="character" w:customStyle="1" w:styleId="22">
    <w:name w:val="正文文本缩进 2 字符"/>
    <w:basedOn w:val="a9"/>
    <w:link w:val="21"/>
    <w:rsid w:val="007A4F4D"/>
    <w:rPr>
      <w:rFonts w:ascii="Times New Roman" w:eastAsia="宋体" w:hAnsi="Times New Roman" w:cs="Times New Roman"/>
      <w:sz w:val="24"/>
      <w:szCs w:val="20"/>
    </w:rPr>
  </w:style>
  <w:style w:type="character" w:styleId="aff6">
    <w:name w:val="Placeholder Text"/>
    <w:basedOn w:val="a9"/>
    <w:uiPriority w:val="99"/>
    <w:semiHidden/>
    <w:rsid w:val="00E40D23"/>
    <w:rPr>
      <w:color w:val="808080"/>
    </w:rPr>
  </w:style>
  <w:style w:type="paragraph" w:customStyle="1" w:styleId="aff7">
    <w:name w:val="参考文献"/>
    <w:basedOn w:val="1"/>
    <w:link w:val="Char"/>
    <w:qFormat/>
    <w:rsid w:val="00F74BC8"/>
    <w:pPr>
      <w:numPr>
        <w:numId w:val="0"/>
      </w:numPr>
      <w:spacing w:before="312" w:afterLines="100" w:after="312"/>
      <w:ind w:left="431" w:hanging="431"/>
      <w:jc w:val="center"/>
    </w:pPr>
  </w:style>
  <w:style w:type="paragraph" w:customStyle="1" w:styleId="a">
    <w:name w:val="引文项"/>
    <w:basedOn w:val="a8"/>
    <w:link w:val="Char0"/>
    <w:qFormat/>
    <w:rsid w:val="00E344C5"/>
    <w:pPr>
      <w:numPr>
        <w:numId w:val="2"/>
      </w:numPr>
      <w:ind w:firstLineChars="0" w:firstLine="0"/>
    </w:pPr>
    <w:rPr>
      <w:sz w:val="21"/>
    </w:rPr>
  </w:style>
  <w:style w:type="character" w:customStyle="1" w:styleId="Char">
    <w:name w:val="参考文献 Char"/>
    <w:basedOn w:val="10"/>
    <w:link w:val="aff7"/>
    <w:rsid w:val="00F74BC8"/>
    <w:rPr>
      <w:rFonts w:ascii="Times New Roman" w:eastAsia="宋体" w:hAnsi="Times New Roman"/>
      <w:b/>
      <w:bCs/>
      <w:kern w:val="44"/>
      <w:sz w:val="30"/>
      <w:szCs w:val="44"/>
    </w:rPr>
  </w:style>
  <w:style w:type="paragraph" w:customStyle="1" w:styleId="aff8">
    <w:name w:val="引文编号"/>
    <w:basedOn w:val="a8"/>
    <w:link w:val="Char1"/>
    <w:qFormat/>
    <w:rsid w:val="00614BA8"/>
    <w:pPr>
      <w:ind w:firstLine="480"/>
    </w:pPr>
    <w:rPr>
      <w:vertAlign w:val="superscript"/>
    </w:rPr>
  </w:style>
  <w:style w:type="character" w:customStyle="1" w:styleId="Char0">
    <w:name w:val="引文项 Char"/>
    <w:basedOn w:val="ac"/>
    <w:link w:val="a"/>
    <w:rsid w:val="00E344C5"/>
    <w:rPr>
      <w:rFonts w:ascii="Times New Roman" w:eastAsia="宋体" w:hAnsi="Times New Roman"/>
      <w:sz w:val="24"/>
    </w:rPr>
  </w:style>
  <w:style w:type="character" w:customStyle="1" w:styleId="Char1">
    <w:name w:val="引文编号 Char"/>
    <w:basedOn w:val="ac"/>
    <w:link w:val="aff8"/>
    <w:rsid w:val="00614BA8"/>
    <w:rPr>
      <w:rFonts w:ascii="Times New Roman" w:eastAsia="宋体" w:hAnsi="Times New Roman"/>
      <w:sz w:val="24"/>
      <w:vertAlign w:val="superscript"/>
    </w:rPr>
  </w:style>
  <w:style w:type="paragraph" w:styleId="aff9">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7"/>
    <w:rsid w:val="00967BB4"/>
    <w:pPr>
      <w:widowControl/>
      <w:spacing w:line="360" w:lineRule="auto"/>
      <w:ind w:firstLine="420"/>
      <w:jc w:val="left"/>
    </w:pPr>
    <w:rPr>
      <w:rFonts w:cs="Times New Roman"/>
      <w:kern w:val="0"/>
      <w:sz w:val="24"/>
      <w:szCs w:val="20"/>
    </w:rPr>
  </w:style>
  <w:style w:type="paragraph" w:customStyle="1" w:styleId="a0">
    <w:name w:val="封面标准英文名称"/>
    <w:rsid w:val="00967BB4"/>
    <w:pPr>
      <w:widowControl w:val="0"/>
      <w:numPr>
        <w:numId w:val="3"/>
      </w:numPr>
      <w:spacing w:before="370" w:line="400" w:lineRule="exact"/>
      <w:jc w:val="center"/>
    </w:pPr>
    <w:rPr>
      <w:rFonts w:cs="Times New Roman"/>
      <w:kern w:val="0"/>
      <w:sz w:val="28"/>
      <w:szCs w:val="20"/>
    </w:rPr>
  </w:style>
  <w:style w:type="paragraph" w:customStyle="1" w:styleId="a1">
    <w:name w:val="封面正文"/>
    <w:rsid w:val="00967BB4"/>
    <w:pPr>
      <w:numPr>
        <w:ilvl w:val="1"/>
        <w:numId w:val="3"/>
      </w:numPr>
      <w:jc w:val="both"/>
    </w:pPr>
    <w:rPr>
      <w:rFonts w:cs="Times New Roman"/>
      <w:kern w:val="0"/>
      <w:sz w:val="20"/>
      <w:szCs w:val="20"/>
    </w:rPr>
  </w:style>
  <w:style w:type="paragraph" w:customStyle="1" w:styleId="a2">
    <w:name w:val="附录标识"/>
    <w:basedOn w:val="a7"/>
    <w:rsid w:val="00967BB4"/>
    <w:pPr>
      <w:widowControl/>
      <w:numPr>
        <w:ilvl w:val="2"/>
        <w:numId w:val="3"/>
      </w:numPr>
      <w:shd w:val="clear" w:color="FFFFFF" w:fill="FFFFFF"/>
      <w:tabs>
        <w:tab w:val="left" w:pos="6405"/>
      </w:tabs>
      <w:spacing w:before="640" w:after="200" w:line="240" w:lineRule="auto"/>
      <w:jc w:val="center"/>
      <w:outlineLvl w:val="0"/>
    </w:pPr>
    <w:rPr>
      <w:rFonts w:ascii="黑体" w:eastAsia="黑体" w:cs="Times New Roman"/>
      <w:kern w:val="0"/>
      <w:szCs w:val="20"/>
    </w:rPr>
  </w:style>
  <w:style w:type="paragraph" w:customStyle="1" w:styleId="a3">
    <w:name w:val="附录表标题"/>
    <w:next w:val="a7"/>
    <w:rsid w:val="00967BB4"/>
    <w:pPr>
      <w:numPr>
        <w:ilvl w:val="3"/>
        <w:numId w:val="3"/>
      </w:numPr>
      <w:jc w:val="center"/>
      <w:textAlignment w:val="baseline"/>
    </w:pPr>
    <w:rPr>
      <w:rFonts w:ascii="黑体" w:eastAsia="黑体" w:cs="Times New Roman"/>
      <w:kern w:val="21"/>
      <w:szCs w:val="20"/>
    </w:rPr>
  </w:style>
  <w:style w:type="paragraph" w:customStyle="1" w:styleId="a4">
    <w:name w:val="附录章标题"/>
    <w:next w:val="a7"/>
    <w:rsid w:val="00967BB4"/>
    <w:pPr>
      <w:numPr>
        <w:ilvl w:val="4"/>
        <w:numId w:val="3"/>
      </w:numPr>
      <w:wordWrap w:val="0"/>
      <w:overflowPunct w:val="0"/>
      <w:autoSpaceDE w:val="0"/>
      <w:spacing w:beforeLines="50" w:before="50" w:afterLines="50" w:after="50"/>
      <w:jc w:val="both"/>
      <w:textAlignment w:val="baseline"/>
      <w:outlineLvl w:val="1"/>
    </w:pPr>
    <w:rPr>
      <w:rFonts w:ascii="黑体" w:eastAsia="黑体" w:cs="Times New Roman"/>
      <w:kern w:val="21"/>
      <w:szCs w:val="20"/>
    </w:rPr>
  </w:style>
  <w:style w:type="paragraph" w:customStyle="1" w:styleId="a5">
    <w:name w:val="附录一级条标题"/>
    <w:basedOn w:val="a4"/>
    <w:next w:val="a7"/>
    <w:rsid w:val="00967BB4"/>
    <w:pPr>
      <w:numPr>
        <w:ilvl w:val="5"/>
      </w:numPr>
      <w:autoSpaceDN w:val="0"/>
      <w:spacing w:beforeLines="0" w:before="0" w:afterLines="0" w:after="0"/>
      <w:outlineLvl w:val="2"/>
    </w:pPr>
  </w:style>
  <w:style w:type="paragraph" w:customStyle="1" w:styleId="a6">
    <w:name w:val="附录三级条标题"/>
    <w:basedOn w:val="a7"/>
    <w:next w:val="a7"/>
    <w:rsid w:val="00967BB4"/>
    <w:pPr>
      <w:widowControl/>
      <w:numPr>
        <w:ilvl w:val="6"/>
        <w:numId w:val="3"/>
      </w:numPr>
      <w:wordWrap w:val="0"/>
      <w:overflowPunct w:val="0"/>
      <w:autoSpaceDE w:val="0"/>
      <w:autoSpaceDN w:val="0"/>
      <w:spacing w:line="240" w:lineRule="auto"/>
      <w:textAlignment w:val="baseline"/>
      <w:outlineLvl w:val="4"/>
    </w:pPr>
    <w:rPr>
      <w:rFonts w:ascii="黑体" w:eastAsia="黑体" w:cs="Times New Roman"/>
      <w:kern w:val="21"/>
      <w:szCs w:val="20"/>
    </w:rPr>
  </w:style>
  <w:style w:type="paragraph" w:customStyle="1" w:styleId="affa">
    <w:name w:val="表格文字"/>
    <w:basedOn w:val="a7"/>
    <w:rsid w:val="00967BB4"/>
    <w:pPr>
      <w:spacing w:line="360" w:lineRule="auto"/>
      <w:ind w:left="454" w:hanging="454"/>
    </w:pPr>
    <w:rPr>
      <w:rFonts w:ascii="宋体" w:hAnsi="宋体" w:cs="Times New Roman"/>
      <w:szCs w:val="18"/>
    </w:rPr>
  </w:style>
  <w:style w:type="paragraph" w:customStyle="1" w:styleId="affb">
    <w:name w:val="段"/>
    <w:basedOn w:val="a7"/>
    <w:rsid w:val="00967BB4"/>
    <w:pPr>
      <w:spacing w:line="360" w:lineRule="auto"/>
      <w:ind w:firstLineChars="200" w:firstLine="200"/>
    </w:pPr>
    <w:rPr>
      <w:rFonts w:ascii="Calibri" w:hAnsi="Calibri" w:cs="Times New Roman"/>
      <w:sz w:val="24"/>
      <w:szCs w:val="22"/>
    </w:rPr>
  </w:style>
  <w:style w:type="paragraph" w:styleId="23">
    <w:name w:val="toc 2"/>
    <w:basedOn w:val="a7"/>
    <w:next w:val="a7"/>
    <w:autoRedefine/>
    <w:uiPriority w:val="39"/>
    <w:unhideWhenUsed/>
    <w:rsid w:val="004830C7"/>
    <w:pPr>
      <w:tabs>
        <w:tab w:val="left" w:pos="1050"/>
        <w:tab w:val="right" w:leader="dot" w:pos="8302"/>
      </w:tabs>
      <w:ind w:leftChars="200" w:left="420"/>
    </w:pPr>
  </w:style>
  <w:style w:type="paragraph" w:styleId="11">
    <w:name w:val="toc 1"/>
    <w:basedOn w:val="a7"/>
    <w:next w:val="a7"/>
    <w:autoRedefine/>
    <w:uiPriority w:val="39"/>
    <w:unhideWhenUsed/>
    <w:rsid w:val="00E632F5"/>
    <w:pPr>
      <w:tabs>
        <w:tab w:val="left" w:pos="420"/>
        <w:tab w:val="right" w:leader="dot" w:pos="8302"/>
      </w:tabs>
    </w:pPr>
  </w:style>
  <w:style w:type="paragraph" w:styleId="31">
    <w:name w:val="toc 3"/>
    <w:basedOn w:val="a7"/>
    <w:next w:val="a7"/>
    <w:autoRedefine/>
    <w:uiPriority w:val="39"/>
    <w:unhideWhenUsed/>
    <w:rsid w:val="00E632F5"/>
    <w:pPr>
      <w:ind w:leftChars="400" w:left="840"/>
    </w:pPr>
  </w:style>
  <w:style w:type="character" w:styleId="affc">
    <w:name w:val="Hyperlink"/>
    <w:basedOn w:val="a9"/>
    <w:uiPriority w:val="99"/>
    <w:unhideWhenUsed/>
    <w:rsid w:val="00E632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014&#27605;&#19994;&#35774;&#35745;&#65288;&#35745;&#31185;&#65289;%20&#36136;&#37327;&#26631;&#20934;&#21450;&#27169;&#26495;\&#35745;&#31639;&#26426;&#23398;&#38498;&#27605;&#19994;&#35774;&#35745;&#24037;&#20855;&#21253;\&#35745;&#31639;&#26426;&#23398;&#38498;-&#27169;&#26495;-04-&#38656;&#27714;&#35268;&#26684;&#35828;&#26126;&#20070;-&#20013;&#26399;&#26816;&#26597;&#21069;&#23436;&#25104;-2018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B77A71A34545339A6059577CCAB378"/>
        <w:category>
          <w:name w:val="常规"/>
          <w:gallery w:val="placeholder"/>
        </w:category>
        <w:types>
          <w:type w:val="bbPlcHdr"/>
        </w:types>
        <w:behaviors>
          <w:behavior w:val="content"/>
        </w:behaviors>
        <w:guid w:val="{0AF5B164-735B-486B-BA0B-2520CF0CF3F3}"/>
      </w:docPartPr>
      <w:docPartBody>
        <w:p w:rsidR="00785097" w:rsidRDefault="00AA6C0B">
          <w:pPr>
            <w:pStyle w:val="76B77A71A34545339A6059577CCAB378"/>
          </w:pPr>
          <w:r>
            <w:rPr>
              <w:rStyle w:val="a3"/>
            </w:rPr>
            <w:t>选择</w:t>
          </w:r>
        </w:p>
      </w:docPartBody>
    </w:docPart>
    <w:docPart>
      <w:docPartPr>
        <w:name w:val="D97BF012F90349A1B09F0F982BCCF866"/>
        <w:category>
          <w:name w:val="常规"/>
          <w:gallery w:val="placeholder"/>
        </w:category>
        <w:types>
          <w:type w:val="bbPlcHdr"/>
        </w:types>
        <w:behaviors>
          <w:behavior w:val="content"/>
        </w:behaviors>
        <w:guid w:val="{E298A293-D037-483B-95C6-825E7CF63C0C}"/>
      </w:docPartPr>
      <w:docPartBody>
        <w:p w:rsidR="00785097" w:rsidRDefault="00AA6C0B">
          <w:pPr>
            <w:pStyle w:val="D97BF012F90349A1B09F0F982BCCF866"/>
          </w:pPr>
          <w:r>
            <w:rPr>
              <w:rStyle w:val="a3"/>
            </w:rPr>
            <w:t>选择</w:t>
          </w:r>
        </w:p>
      </w:docPartBody>
    </w:docPart>
    <w:docPart>
      <w:docPartPr>
        <w:name w:val="52C0167006324C49AA5FF4F83773314A"/>
        <w:category>
          <w:name w:val="常规"/>
          <w:gallery w:val="placeholder"/>
        </w:category>
        <w:types>
          <w:type w:val="bbPlcHdr"/>
        </w:types>
        <w:behaviors>
          <w:behavior w:val="content"/>
        </w:behaviors>
        <w:guid w:val="{D41CDB6C-D0E1-4500-A6CF-4CC1CB60C7B9}"/>
      </w:docPartPr>
      <w:docPartBody>
        <w:p w:rsidR="00785097" w:rsidRDefault="00AA6C0B">
          <w:pPr>
            <w:pStyle w:val="52C0167006324C49AA5FF4F83773314A"/>
          </w:pPr>
          <w:r>
            <w:rPr>
              <w:rStyle w:val="a3"/>
            </w:rPr>
            <w:t>选择</w:t>
          </w:r>
        </w:p>
      </w:docPartBody>
    </w:docPart>
    <w:docPart>
      <w:docPartPr>
        <w:name w:val="3573942B964D43818403D733014C32F1"/>
        <w:category>
          <w:name w:val="常规"/>
          <w:gallery w:val="placeholder"/>
        </w:category>
        <w:types>
          <w:type w:val="bbPlcHdr"/>
        </w:types>
        <w:behaviors>
          <w:behavior w:val="content"/>
        </w:behaviors>
        <w:guid w:val="{97422431-0585-43EA-B787-18F2B8912E6E}"/>
      </w:docPartPr>
      <w:docPartBody>
        <w:p w:rsidR="00785097" w:rsidRDefault="00AA6C0B">
          <w:pPr>
            <w:pStyle w:val="3573942B964D43818403D733014C32F1"/>
          </w:pPr>
          <w:r w:rsidRPr="002F4352">
            <w:rPr>
              <w:rStyle w:val="a3"/>
            </w:rPr>
            <w:t>选择一项。</w:t>
          </w:r>
        </w:p>
      </w:docPartBody>
    </w:docPart>
    <w:docPart>
      <w:docPartPr>
        <w:name w:val="28A481BB040544759B76652C7B959423"/>
        <w:category>
          <w:name w:val="常规"/>
          <w:gallery w:val="placeholder"/>
        </w:category>
        <w:types>
          <w:type w:val="bbPlcHdr"/>
        </w:types>
        <w:behaviors>
          <w:behavior w:val="content"/>
        </w:behaviors>
        <w:guid w:val="{74206EA6-2891-4A23-96E1-DCB4B5BF9919}"/>
      </w:docPartPr>
      <w:docPartBody>
        <w:p w:rsidR="00785097" w:rsidRDefault="00AA6C0B">
          <w:pPr>
            <w:pStyle w:val="28A481BB040544759B76652C7B959423"/>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0B"/>
    <w:rsid w:val="00785097"/>
    <w:rsid w:val="00AA6C0B"/>
    <w:rsid w:val="00ED2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6B77A71A34545339A6059577CCAB378">
    <w:name w:val="76B77A71A34545339A6059577CCAB378"/>
    <w:pPr>
      <w:widowControl w:val="0"/>
      <w:jc w:val="both"/>
    </w:pPr>
  </w:style>
  <w:style w:type="paragraph" w:customStyle="1" w:styleId="D97BF012F90349A1B09F0F982BCCF866">
    <w:name w:val="D97BF012F90349A1B09F0F982BCCF866"/>
    <w:pPr>
      <w:widowControl w:val="0"/>
      <w:jc w:val="both"/>
    </w:pPr>
  </w:style>
  <w:style w:type="paragraph" w:customStyle="1" w:styleId="52C0167006324C49AA5FF4F83773314A">
    <w:name w:val="52C0167006324C49AA5FF4F83773314A"/>
    <w:pPr>
      <w:widowControl w:val="0"/>
      <w:jc w:val="both"/>
    </w:pPr>
  </w:style>
  <w:style w:type="paragraph" w:customStyle="1" w:styleId="3573942B964D43818403D733014C32F1">
    <w:name w:val="3573942B964D43818403D733014C32F1"/>
    <w:pPr>
      <w:widowControl w:val="0"/>
      <w:jc w:val="both"/>
    </w:pPr>
  </w:style>
  <w:style w:type="paragraph" w:customStyle="1" w:styleId="28A481BB040544759B76652C7B959423">
    <w:name w:val="28A481BB040544759B76652C7B95942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F348E-675A-4E89-94D7-0CC885846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计算机学院-模板-04-需求规格说明书-中期检查前完成-201801</Template>
  <TotalTime>108</TotalTime>
  <Pages>1</Pages>
  <Words>976</Words>
  <Characters>5567</Characters>
  <Application>Microsoft Office Word</Application>
  <DocSecurity>0</DocSecurity>
  <Lines>46</Lines>
  <Paragraphs>13</Paragraphs>
  <ScaleCrop>false</ScaleCrop>
  <Company>成都信息工程大学</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计算机学院-模板-03-概要设计说明书-中期检查前完成-201801</dc:title>
  <dc:subject/>
  <dc:creator>吴光宇</dc:creator>
  <cp:keywords>毕业设计</cp:keywords>
  <dc:description/>
  <cp:lastModifiedBy>吴光宇</cp:lastModifiedBy>
  <cp:revision>4</cp:revision>
  <dcterms:created xsi:type="dcterms:W3CDTF">2018-05-14T15:45:00Z</dcterms:created>
  <dcterms:modified xsi:type="dcterms:W3CDTF">2018-05-16T11:32:00Z</dcterms:modified>
</cp:coreProperties>
</file>